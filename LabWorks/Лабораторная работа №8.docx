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DA31" w14:textId="77777777" w:rsidR="00905E32" w:rsidRDefault="00905E32" w:rsidP="00905E32">
      <w:pPr>
        <w:pStyle w:val="10"/>
      </w:pPr>
      <w:bookmarkStart w:id="0" w:name="_Toc198937032"/>
      <w:r>
        <w:t>Лабораторная работа №8</w:t>
      </w:r>
      <w:r>
        <w:br/>
      </w:r>
      <w:r w:rsidRPr="005D4468">
        <w:t>Автоматизация тестирования пользовательского интерфейса ПО</w:t>
      </w:r>
      <w:bookmarkEnd w:id="0"/>
    </w:p>
    <w:p w14:paraId="0B8F79D2" w14:textId="77777777" w:rsidR="00905E32" w:rsidRDefault="00905E32" w:rsidP="00905E32">
      <w:pPr>
        <w:pStyle w:val="1"/>
        <w:numPr>
          <w:ilvl w:val="0"/>
          <w:numId w:val="7"/>
        </w:numPr>
      </w:pPr>
      <w:r>
        <w:t>Цель работы</w:t>
      </w:r>
    </w:p>
    <w:p w14:paraId="1A41360C" w14:textId="77777777" w:rsidR="00905E32" w:rsidRDefault="00905E32" w:rsidP="00905E32">
      <w:pPr>
        <w:pStyle w:val="2"/>
        <w:numPr>
          <w:ilvl w:val="1"/>
          <w:numId w:val="1"/>
        </w:numPr>
      </w:pPr>
      <w:r>
        <w:t>Изучение механизмов автоматизации тестирования пользовательского интерфейса.</w:t>
      </w:r>
    </w:p>
    <w:p w14:paraId="52C32C25" w14:textId="77777777" w:rsidR="00905E32" w:rsidRDefault="00905E32" w:rsidP="00905E32">
      <w:pPr>
        <w:pStyle w:val="1"/>
        <w:numPr>
          <w:ilvl w:val="0"/>
          <w:numId w:val="1"/>
        </w:numPr>
      </w:pPr>
      <w:r>
        <w:t>Литература</w:t>
      </w:r>
    </w:p>
    <w:p w14:paraId="248173B7" w14:textId="77777777" w:rsidR="00905E32" w:rsidRDefault="00905E32" w:rsidP="00905E32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</w:t>
      </w:r>
      <w:proofErr w:type="gramStart"/>
      <w:r w:rsidRPr="002548E7">
        <w:t>обеспечения :</w:t>
      </w:r>
      <w:proofErr w:type="gramEnd"/>
      <w:r w:rsidRPr="002548E7">
        <w:t xml:space="preserve"> учебное пособие для вузов / А. В. Игнатьев. — 4-е изд., стер. — Санкт-</w:t>
      </w:r>
      <w:proofErr w:type="gramStart"/>
      <w:r w:rsidRPr="002548E7">
        <w:t>Петербург :</w:t>
      </w:r>
      <w:proofErr w:type="gramEnd"/>
      <w:r w:rsidRPr="002548E7">
        <w:t xml:space="preserve"> Лань, 2025. — 56 с. — ISBN 978-5-507-50858-7. — </w:t>
      </w:r>
      <w:proofErr w:type="gramStart"/>
      <w:r w:rsidRPr="002548E7">
        <w:t>Текст :</w:t>
      </w:r>
      <w:proofErr w:type="gramEnd"/>
      <w:r w:rsidRPr="002548E7">
        <w:t xml:space="preserve"> электронный // </w:t>
      </w:r>
      <w:proofErr w:type="gramStart"/>
      <w:r w:rsidRPr="002548E7">
        <w:t>Лань :</w:t>
      </w:r>
      <w:proofErr w:type="gramEnd"/>
      <w:r w:rsidRPr="002548E7">
        <w:t xml:space="preserve"> электронно-библиотечная система. — URL: </w:t>
      </w:r>
      <w:hyperlink r:id="rId5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 xml:space="preserve">(дата обращения: 21.05.2025). — Режим доступа: для </w:t>
      </w:r>
      <w:proofErr w:type="spellStart"/>
      <w:r w:rsidRPr="002548E7">
        <w:t>авториз</w:t>
      </w:r>
      <w:proofErr w:type="spellEnd"/>
      <w:r w:rsidRPr="002548E7">
        <w:t>. пользователей.</w:t>
      </w:r>
    </w:p>
    <w:p w14:paraId="1540F904" w14:textId="77777777" w:rsidR="00905E32" w:rsidRDefault="00905E32" w:rsidP="00905E32">
      <w:pPr>
        <w:pStyle w:val="1"/>
        <w:numPr>
          <w:ilvl w:val="0"/>
          <w:numId w:val="1"/>
        </w:numPr>
      </w:pPr>
      <w:r>
        <w:t>Подготовка к работе</w:t>
      </w:r>
    </w:p>
    <w:p w14:paraId="789DD781" w14:textId="77777777" w:rsidR="00905E32" w:rsidRDefault="00905E32" w:rsidP="00905E32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5A6173E3" w14:textId="77777777" w:rsidR="00905E32" w:rsidRDefault="00905E32" w:rsidP="00905E32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67A7A766" w14:textId="77777777" w:rsidR="00905E32" w:rsidRDefault="00905E32" w:rsidP="00905E32">
      <w:pPr>
        <w:pStyle w:val="1"/>
        <w:numPr>
          <w:ilvl w:val="0"/>
          <w:numId w:val="1"/>
        </w:numPr>
      </w:pPr>
      <w:r>
        <w:t>Основное оборудование</w:t>
      </w:r>
    </w:p>
    <w:p w14:paraId="25CDEF63" w14:textId="77777777" w:rsidR="00905E32" w:rsidRDefault="00905E32" w:rsidP="00905E32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6865820D" w14:textId="77777777" w:rsidR="00905E32" w:rsidRDefault="00905E32" w:rsidP="00905E32">
      <w:pPr>
        <w:pStyle w:val="1"/>
        <w:numPr>
          <w:ilvl w:val="0"/>
          <w:numId w:val="1"/>
        </w:numPr>
      </w:pPr>
      <w:r>
        <w:t>Задание</w:t>
      </w:r>
    </w:p>
    <w:p w14:paraId="193B2BCE" w14:textId="77777777" w:rsidR="00905E32" w:rsidRDefault="00905E32" w:rsidP="00905E32">
      <w:pPr>
        <w:pStyle w:val="2"/>
        <w:tabs>
          <w:tab w:val="clear" w:pos="360"/>
        </w:tabs>
      </w:pPr>
      <w:r w:rsidRPr="00CA14EA">
        <w:t xml:space="preserve">Создать новый проект </w:t>
      </w:r>
      <w:r w:rsidRPr="00CA14EA">
        <w:rPr>
          <w:lang w:val="en-US"/>
        </w:rPr>
        <w:t>WPF</w:t>
      </w:r>
      <w:r w:rsidRPr="00CA14EA">
        <w:t xml:space="preserve">, в котором реализовать простое окно авторизации с 2 полями ввода. При авторизации пользователя должен осуществляться переход на другую страницу с сообщением «Добро пожаловать, ЛОГИН, ваша роль - РОЛЬ». </w:t>
      </w:r>
      <w:r>
        <w:t>При некорректном вводе выводить сообщение об ошибке.</w:t>
      </w:r>
    </w:p>
    <w:p w14:paraId="0E0C33B6" w14:textId="77777777" w:rsidR="00905E32" w:rsidRPr="00CA14EA" w:rsidRDefault="00905E32" w:rsidP="00905E32">
      <w:r w:rsidRPr="00CA14EA">
        <w:t>Список логинов, паролей и ролей пользователей хранить локально в коде (например, с помощью статического поля)</w:t>
      </w:r>
    </w:p>
    <w:p w14:paraId="0528979A" w14:textId="77777777" w:rsidR="00905E32" w:rsidRDefault="00905E32" w:rsidP="00905E32">
      <w:pPr>
        <w:pStyle w:val="2"/>
        <w:tabs>
          <w:tab w:val="clear" w:pos="360"/>
        </w:tabs>
      </w:pPr>
      <w:r w:rsidRPr="00CA14EA">
        <w:t xml:space="preserve">Создать новый проект типа проект тестирования </w:t>
      </w:r>
      <w:proofErr w:type="spellStart"/>
      <w:r w:rsidRPr="00CA14EA">
        <w:rPr>
          <w:lang w:val="en-US"/>
        </w:rPr>
        <w:t>xUnit</w:t>
      </w:r>
      <w:proofErr w:type="spellEnd"/>
      <w:r w:rsidRPr="00CA14EA">
        <w:t xml:space="preserve">, установить в нем пакеты </w:t>
      </w:r>
      <w:proofErr w:type="spellStart"/>
      <w:r w:rsidRPr="00CA14EA">
        <w:t>FluentAssertions</w:t>
      </w:r>
      <w:proofErr w:type="spellEnd"/>
      <w:r w:rsidRPr="00CA14EA">
        <w:t xml:space="preserve">, </w:t>
      </w:r>
      <w:proofErr w:type="spellStart"/>
      <w:r w:rsidRPr="00CA14EA">
        <w:t>FlaUI.Core</w:t>
      </w:r>
      <w:proofErr w:type="spellEnd"/>
      <w:r w:rsidRPr="00CA14EA">
        <w:t>, FlaUI.UIA3</w:t>
      </w:r>
      <w:r>
        <w:t xml:space="preserve">, загрузить последнюю версию программы </w:t>
      </w:r>
      <w:proofErr w:type="spellStart"/>
      <w:r>
        <w:rPr>
          <w:lang w:val="en-US"/>
        </w:rPr>
        <w:t>FlaUIInspect</w:t>
      </w:r>
      <w:proofErr w:type="spellEnd"/>
      <w:r w:rsidRPr="00390A03">
        <w:t xml:space="preserve"> </w:t>
      </w:r>
      <w:r>
        <w:t xml:space="preserve">из репозитория </w:t>
      </w:r>
      <w:hyperlink r:id="rId6" w:history="1">
        <w:r w:rsidRPr="0001518F">
          <w:rPr>
            <w:rStyle w:val="af"/>
          </w:rPr>
          <w:t>https://github.com/FlaUI/FlaUInspect</w:t>
        </w:r>
      </w:hyperlink>
    </w:p>
    <w:p w14:paraId="014C9131" w14:textId="77777777" w:rsidR="00905E32" w:rsidRDefault="00905E32" w:rsidP="00905E32">
      <w:pPr>
        <w:pStyle w:val="2"/>
        <w:tabs>
          <w:tab w:val="clear" w:pos="360"/>
        </w:tabs>
      </w:pPr>
      <w:r>
        <w:t>Настройка тестов интерфейса</w:t>
      </w:r>
    </w:p>
    <w:p w14:paraId="716AB8A6" w14:textId="77777777" w:rsidR="00905E32" w:rsidRDefault="00905E32" w:rsidP="00905E32">
      <w:pPr>
        <w:pStyle w:val="2"/>
        <w:numPr>
          <w:ilvl w:val="2"/>
          <w:numId w:val="6"/>
        </w:numPr>
      </w:pPr>
      <w:r>
        <w:t xml:space="preserve">В тестовом классе добавить два поля </w:t>
      </w:r>
    </w:p>
    <w:p w14:paraId="263AACD2" w14:textId="77777777" w:rsidR="00905E32" w:rsidRDefault="00905E32" w:rsidP="00905E32">
      <w:pPr>
        <w:pStyle w:val="ad"/>
      </w:pPr>
      <w:r>
        <w:t>private Application _</w:t>
      </w:r>
      <w:proofErr w:type="gramStart"/>
      <w:r>
        <w:t>app;</w:t>
      </w:r>
      <w:proofErr w:type="gramEnd"/>
    </w:p>
    <w:p w14:paraId="3404C4B0" w14:textId="77777777" w:rsidR="00905E32" w:rsidRPr="008A6371" w:rsidRDefault="00905E32" w:rsidP="00905E32">
      <w:pPr>
        <w:pStyle w:val="ad"/>
      </w:pPr>
      <w:r>
        <w:t>private UIA3Automation _</w:t>
      </w:r>
      <w:proofErr w:type="gramStart"/>
      <w:r>
        <w:t>automation;</w:t>
      </w:r>
      <w:proofErr w:type="gramEnd"/>
    </w:p>
    <w:p w14:paraId="35FA69F5" w14:textId="77777777" w:rsidR="00905E32" w:rsidRDefault="00905E32" w:rsidP="00905E32">
      <w:pPr>
        <w:pStyle w:val="2"/>
        <w:numPr>
          <w:ilvl w:val="2"/>
          <w:numId w:val="6"/>
        </w:numPr>
      </w:pPr>
      <w:r>
        <w:t xml:space="preserve">Задать элементам управления на форме свойство </w:t>
      </w:r>
      <w:proofErr w:type="spellStart"/>
      <w:r w:rsidRPr="008A6371">
        <w:t>AutomationProperties.AutomationId</w:t>
      </w:r>
      <w:proofErr w:type="spellEnd"/>
    </w:p>
    <w:p w14:paraId="62BFA38F" w14:textId="77777777" w:rsidR="00905E32" w:rsidRDefault="00905E32" w:rsidP="00905E32">
      <w:pPr>
        <w:pStyle w:val="2"/>
        <w:numPr>
          <w:ilvl w:val="2"/>
          <w:numId w:val="6"/>
        </w:numPr>
      </w:pPr>
      <w:r>
        <w:t>В тесте инициализировать значения _</w:t>
      </w:r>
      <w:proofErr w:type="spellStart"/>
      <w:r>
        <w:t>app</w:t>
      </w:r>
      <w:proofErr w:type="spellEnd"/>
      <w:r>
        <w:t xml:space="preserve"> и _</w:t>
      </w:r>
      <w:proofErr w:type="spellStart"/>
      <w:r>
        <w:t>automation</w:t>
      </w:r>
      <w:proofErr w:type="spellEnd"/>
    </w:p>
    <w:p w14:paraId="6CF290B2" w14:textId="77777777" w:rsidR="00905E32" w:rsidRDefault="00905E32" w:rsidP="00905E32">
      <w:pPr>
        <w:pStyle w:val="ad"/>
      </w:pPr>
      <w:r>
        <w:t xml:space="preserve">_app = </w:t>
      </w:r>
      <w:proofErr w:type="spellStart"/>
      <w:r>
        <w:t>Application.Launch</w:t>
      </w:r>
      <w:proofErr w:type="spellEnd"/>
      <w:r>
        <w:t>("</w:t>
      </w:r>
      <w:r>
        <w:rPr>
          <w:lang w:val="ru-RU"/>
        </w:rPr>
        <w:t>путь</w:t>
      </w:r>
      <w:r w:rsidRPr="00D8248A">
        <w:t xml:space="preserve"> </w:t>
      </w:r>
      <w:r>
        <w:rPr>
          <w:lang w:val="ru-RU"/>
        </w:rPr>
        <w:t>к</w:t>
      </w:r>
      <w:r w:rsidRPr="00D8248A">
        <w:t xml:space="preserve"> </w:t>
      </w:r>
      <w:r>
        <w:t>exe"</w:t>
      </w:r>
      <w:proofErr w:type="gramStart"/>
      <w:r>
        <w:t>);</w:t>
      </w:r>
      <w:proofErr w:type="gramEnd"/>
    </w:p>
    <w:p w14:paraId="30A5DE26" w14:textId="77777777" w:rsidR="00905E32" w:rsidRDefault="00905E32" w:rsidP="00905E32">
      <w:pPr>
        <w:pStyle w:val="ad"/>
        <w:rPr>
          <w:lang w:val="ru-RU"/>
        </w:rPr>
      </w:pPr>
      <w:r>
        <w:t>_automation = new UIA3</w:t>
      </w:r>
      <w:proofErr w:type="gramStart"/>
      <w:r>
        <w:t>Automation();</w:t>
      </w:r>
      <w:proofErr w:type="gramEnd"/>
    </w:p>
    <w:p w14:paraId="6648176B" w14:textId="77777777" w:rsidR="00905E32" w:rsidRDefault="00905E32" w:rsidP="00905E32">
      <w:pPr>
        <w:pStyle w:val="2"/>
        <w:numPr>
          <w:ilvl w:val="2"/>
          <w:numId w:val="6"/>
        </w:numPr>
      </w:pPr>
      <w:r>
        <w:t>Получить главное окно приложения</w:t>
      </w:r>
    </w:p>
    <w:p w14:paraId="76B745E0" w14:textId="77777777" w:rsidR="00905E32" w:rsidRPr="00640046" w:rsidRDefault="00905E32" w:rsidP="00905E32">
      <w:pPr>
        <w:pStyle w:val="ad"/>
      </w:pPr>
      <w:r w:rsidRPr="00741300">
        <w:lastRenderedPageBreak/>
        <w:t>var window = _</w:t>
      </w:r>
      <w:proofErr w:type="spellStart"/>
      <w:proofErr w:type="gramStart"/>
      <w:r w:rsidRPr="00741300">
        <w:t>app.GetMainWindow</w:t>
      </w:r>
      <w:proofErr w:type="spellEnd"/>
      <w:proofErr w:type="gramEnd"/>
      <w:r w:rsidRPr="00741300">
        <w:t>(_automation</w:t>
      </w:r>
      <w:proofErr w:type="gramStart"/>
      <w:r w:rsidRPr="00741300">
        <w:t>);</w:t>
      </w:r>
      <w:proofErr w:type="gramEnd"/>
    </w:p>
    <w:p w14:paraId="700092B1" w14:textId="77777777" w:rsidR="00905E32" w:rsidRDefault="00905E32" w:rsidP="00905E32">
      <w:pPr>
        <w:pStyle w:val="2"/>
        <w:numPr>
          <w:ilvl w:val="2"/>
          <w:numId w:val="6"/>
        </w:numPr>
      </w:pPr>
      <w:r>
        <w:t>Получить необходимые элементы управления</w:t>
      </w:r>
    </w:p>
    <w:p w14:paraId="610874EE" w14:textId="77777777" w:rsidR="00905E32" w:rsidRPr="00640046" w:rsidRDefault="00905E32" w:rsidP="00905E32">
      <w:pPr>
        <w:pStyle w:val="ad"/>
      </w:pPr>
      <w:r w:rsidRPr="006944DA">
        <w:t xml:space="preserve">var </w:t>
      </w:r>
      <w:r>
        <w:t>i</w:t>
      </w:r>
      <w:r w:rsidRPr="006944DA">
        <w:t xml:space="preserve">nput = </w:t>
      </w:r>
      <w:proofErr w:type="spellStart"/>
      <w:proofErr w:type="gramStart"/>
      <w:r w:rsidRPr="006944DA">
        <w:t>window.FindFirstDescendant</w:t>
      </w:r>
      <w:proofErr w:type="spellEnd"/>
      <w:proofErr w:type="gramEnd"/>
      <w:r w:rsidRPr="006944DA">
        <w:t>(</w:t>
      </w:r>
      <w:proofErr w:type="spellStart"/>
      <w:r w:rsidRPr="006944DA">
        <w:t>cf</w:t>
      </w:r>
      <w:proofErr w:type="spellEnd"/>
      <w:r w:rsidRPr="006944DA">
        <w:t xml:space="preserve"> =&gt; </w:t>
      </w:r>
      <w:proofErr w:type="spellStart"/>
      <w:proofErr w:type="gramStart"/>
      <w:r w:rsidRPr="006944DA">
        <w:t>cf.ByAutomationId</w:t>
      </w:r>
      <w:proofErr w:type="spellEnd"/>
      <w:proofErr w:type="gramEnd"/>
      <w:r w:rsidRPr="006944DA">
        <w:t>("</w:t>
      </w:r>
      <w:r>
        <w:rPr>
          <w:lang w:val="ru-RU"/>
        </w:rPr>
        <w:t>Имя</w:t>
      </w:r>
      <w:r w:rsidRPr="006944DA">
        <w:t>")</w:t>
      </w:r>
      <w:proofErr w:type="gramStart"/>
      <w:r w:rsidRPr="006944DA">
        <w:t>).</w:t>
      </w:r>
      <w:proofErr w:type="spellStart"/>
      <w:r w:rsidRPr="006944DA">
        <w:t>AsTextBox</w:t>
      </w:r>
      <w:proofErr w:type="spellEnd"/>
      <w:proofErr w:type="gramEnd"/>
      <w:r w:rsidRPr="006944DA">
        <w:t>(</w:t>
      </w:r>
      <w:proofErr w:type="gramStart"/>
      <w:r w:rsidRPr="006944DA">
        <w:t>);</w:t>
      </w:r>
      <w:proofErr w:type="gramEnd"/>
    </w:p>
    <w:p w14:paraId="1C7AA634" w14:textId="77777777" w:rsidR="00905E32" w:rsidRDefault="00905E32" w:rsidP="00905E32">
      <w:pPr>
        <w:pStyle w:val="2"/>
        <w:numPr>
          <w:ilvl w:val="2"/>
          <w:numId w:val="6"/>
        </w:numPr>
      </w:pPr>
      <w:r>
        <w:t>Взаимодействуя с полями ввода выполнить тест ПО.</w:t>
      </w:r>
    </w:p>
    <w:p w14:paraId="2846E744" w14:textId="77777777" w:rsidR="00905E32" w:rsidRPr="00640046" w:rsidRDefault="00905E32" w:rsidP="00905E32">
      <w:r>
        <w:t xml:space="preserve">При необходимости для анализа программы во время выполнения, уточнения наименований окон и другой информации используйте визуальное древо </w:t>
      </w:r>
      <w:proofErr w:type="spellStart"/>
      <w:r>
        <w:rPr>
          <w:lang w:val="en-US"/>
        </w:rPr>
        <w:t>FlaUIInspect</w:t>
      </w:r>
      <w:proofErr w:type="spellEnd"/>
      <w:r w:rsidRPr="00CD5C42">
        <w:t>.</w:t>
      </w:r>
    </w:p>
    <w:p w14:paraId="4322F564" w14:textId="77777777" w:rsidR="00905E32" w:rsidRDefault="00905E32" w:rsidP="00905E32">
      <w:pPr>
        <w:pStyle w:val="2"/>
        <w:tabs>
          <w:tab w:val="clear" w:pos="360"/>
        </w:tabs>
      </w:pPr>
      <w:r>
        <w:t>Разработать не менее 5 тестов для приложения, для наиболее полного покрытия различных сценариев использования (позитивных и негативных)</w:t>
      </w:r>
    </w:p>
    <w:p w14:paraId="2F2CE76E" w14:textId="77777777" w:rsidR="00905E32" w:rsidRDefault="00905E32" w:rsidP="00905E32">
      <w:pPr>
        <w:pStyle w:val="2"/>
        <w:tabs>
          <w:tab w:val="clear" w:pos="360"/>
        </w:tabs>
      </w:pPr>
      <w:r>
        <w:t>Добавьте сохранение скриншотов программы во время выполнения тестов при помощи</w:t>
      </w:r>
    </w:p>
    <w:p w14:paraId="68B7223A" w14:textId="77777777" w:rsidR="00905E32" w:rsidRDefault="00905E32" w:rsidP="00905E32">
      <w:pPr>
        <w:pStyle w:val="ad"/>
      </w:pPr>
      <w:r>
        <w:t xml:space="preserve">var screenshot = </w:t>
      </w:r>
      <w:proofErr w:type="spellStart"/>
      <w:proofErr w:type="gramStart"/>
      <w:r>
        <w:t>window.Capture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4A8FEE9" w14:textId="77777777" w:rsidR="00905E32" w:rsidRPr="00CD5C42" w:rsidRDefault="00905E32" w:rsidP="00905E32">
      <w:pPr>
        <w:pStyle w:val="ad"/>
      </w:pPr>
      <w:proofErr w:type="spellStart"/>
      <w:proofErr w:type="gramStart"/>
      <w:r>
        <w:t>screenshot.Save</w:t>
      </w:r>
      <w:proofErr w:type="spellEnd"/>
      <w:proofErr w:type="gramEnd"/>
      <w:r>
        <w:t>("screenshot.png"</w:t>
      </w:r>
      <w:proofErr w:type="gramStart"/>
      <w:r>
        <w:t>);</w:t>
      </w:r>
      <w:proofErr w:type="gramEnd"/>
    </w:p>
    <w:p w14:paraId="72480370" w14:textId="77777777" w:rsidR="00905E32" w:rsidRDefault="00905E32" w:rsidP="00905E32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4FB8D4E0" w14:textId="77777777" w:rsidR="00905E32" w:rsidRDefault="00905E32" w:rsidP="00905E32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00CB7284" w14:textId="77777777" w:rsidR="00905E32" w:rsidRDefault="00905E32" w:rsidP="00905E32">
      <w:pPr>
        <w:pStyle w:val="2"/>
        <w:numPr>
          <w:ilvl w:val="1"/>
          <w:numId w:val="1"/>
        </w:numPr>
      </w:pPr>
      <w:r>
        <w:t xml:space="preserve">Выполнить тестирование интерфейса ПО п. </w:t>
      </w:r>
      <w:proofErr w:type="gramStart"/>
      <w:r>
        <w:t>5.1-5.7</w:t>
      </w:r>
      <w:proofErr w:type="gramEnd"/>
      <w:r>
        <w:t>;</w:t>
      </w:r>
    </w:p>
    <w:p w14:paraId="17F4DCF7" w14:textId="77777777" w:rsidR="00905E32" w:rsidRDefault="00905E32" w:rsidP="00905E32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27CDAD40" w14:textId="77777777" w:rsidR="00905E32" w:rsidRPr="00A248EC" w:rsidRDefault="00905E32" w:rsidP="00905E32">
      <w:pPr>
        <w:pStyle w:val="2"/>
        <w:numPr>
          <w:ilvl w:val="1"/>
          <w:numId w:val="1"/>
        </w:numPr>
      </w:pPr>
      <w:r>
        <w:t>Заполнить отчет п. 7.</w:t>
      </w:r>
    </w:p>
    <w:p w14:paraId="187C341A" w14:textId="77777777" w:rsidR="00905E32" w:rsidRDefault="00905E32" w:rsidP="00905E32">
      <w:pPr>
        <w:pStyle w:val="1"/>
        <w:numPr>
          <w:ilvl w:val="0"/>
          <w:numId w:val="1"/>
        </w:numPr>
      </w:pPr>
      <w:r>
        <w:t>Содержание отчета</w:t>
      </w:r>
    </w:p>
    <w:p w14:paraId="6FE77BFB" w14:textId="77777777" w:rsidR="00905E32" w:rsidRDefault="00905E32" w:rsidP="00905E32">
      <w:pPr>
        <w:pStyle w:val="2"/>
        <w:numPr>
          <w:ilvl w:val="1"/>
          <w:numId w:val="1"/>
        </w:numPr>
      </w:pPr>
      <w:r>
        <w:t>Титульный лист;</w:t>
      </w:r>
    </w:p>
    <w:p w14:paraId="1E8C4D06" w14:textId="77777777" w:rsidR="00905E32" w:rsidRDefault="00905E32" w:rsidP="00905E32">
      <w:pPr>
        <w:pStyle w:val="2"/>
        <w:numPr>
          <w:ilvl w:val="1"/>
          <w:numId w:val="1"/>
        </w:numPr>
      </w:pPr>
      <w:r>
        <w:t>Цель работы;</w:t>
      </w:r>
    </w:p>
    <w:p w14:paraId="0773B294" w14:textId="77777777" w:rsidR="00905E32" w:rsidRDefault="00905E32" w:rsidP="00905E32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7C96919B" w14:textId="77777777" w:rsidR="00905E32" w:rsidRDefault="00905E32" w:rsidP="00905E32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375CF034" w14:textId="77777777" w:rsidR="00905E32" w:rsidRDefault="00905E32" w:rsidP="00905E32">
      <w:pPr>
        <w:pStyle w:val="1"/>
        <w:numPr>
          <w:ilvl w:val="0"/>
          <w:numId w:val="1"/>
        </w:numPr>
      </w:pPr>
      <w:r>
        <w:t>Контрольные вопросы</w:t>
      </w:r>
    </w:p>
    <w:p w14:paraId="0377CF57" w14:textId="77777777" w:rsidR="00905E32" w:rsidRDefault="00905E32" w:rsidP="00905E32">
      <w:pPr>
        <w:pStyle w:val="2"/>
        <w:numPr>
          <w:ilvl w:val="1"/>
          <w:numId w:val="1"/>
        </w:numPr>
      </w:pPr>
      <w:r>
        <w:t xml:space="preserve">Для чего используется свойство </w:t>
      </w:r>
      <w:proofErr w:type="spellStart"/>
      <w:r w:rsidRPr="008A6371">
        <w:t>AutomationId</w:t>
      </w:r>
      <w:proofErr w:type="spellEnd"/>
      <w:r>
        <w:t xml:space="preserve"> у элементов управления?</w:t>
      </w:r>
    </w:p>
    <w:p w14:paraId="2659E4EB" w14:textId="77777777" w:rsidR="00905E32" w:rsidRPr="003D72FC" w:rsidRDefault="00905E32" w:rsidP="00905E32">
      <w:pPr>
        <w:pStyle w:val="2"/>
        <w:numPr>
          <w:ilvl w:val="1"/>
          <w:numId w:val="1"/>
        </w:numPr>
      </w:pPr>
      <w:r>
        <w:t xml:space="preserve">Как получить доступ к свойствам элемента управления с помощью </w:t>
      </w:r>
      <w:proofErr w:type="spellStart"/>
      <w:r>
        <w:rPr>
          <w:lang w:val="en-US"/>
        </w:rPr>
        <w:t>FlaUI</w:t>
      </w:r>
      <w:proofErr w:type="spellEnd"/>
      <w:r>
        <w:rPr>
          <w:lang w:val="en-US"/>
        </w:rPr>
        <w:t>?</w:t>
      </w:r>
    </w:p>
    <w:p w14:paraId="61AFDA92" w14:textId="77777777" w:rsidR="00905E32" w:rsidRDefault="00905E32" w:rsidP="00905E32">
      <w:pPr>
        <w:pStyle w:val="2"/>
        <w:numPr>
          <w:ilvl w:val="1"/>
          <w:numId w:val="1"/>
        </w:numPr>
      </w:pPr>
      <w:r>
        <w:t xml:space="preserve">Какие возможности предоставляет </w:t>
      </w:r>
      <w:proofErr w:type="spellStart"/>
      <w:r>
        <w:rPr>
          <w:lang w:val="en-US"/>
        </w:rPr>
        <w:t>FlaUIInspect</w:t>
      </w:r>
      <w:proofErr w:type="spellEnd"/>
      <w:r>
        <w:t>?</w:t>
      </w:r>
    </w:p>
    <w:p w14:paraId="65F829A9" w14:textId="2FF9672F" w:rsidR="00DB599A" w:rsidRPr="00905E32" w:rsidRDefault="00DB599A" w:rsidP="00905E32"/>
    <w:sectPr w:rsidR="00DB599A" w:rsidRPr="0090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0A75A6"/>
    <w:rsid w:val="001558FE"/>
    <w:rsid w:val="0018259A"/>
    <w:rsid w:val="001974B9"/>
    <w:rsid w:val="001E32F3"/>
    <w:rsid w:val="00261B0A"/>
    <w:rsid w:val="00271E47"/>
    <w:rsid w:val="0028052D"/>
    <w:rsid w:val="002A7C14"/>
    <w:rsid w:val="002E323F"/>
    <w:rsid w:val="00300E61"/>
    <w:rsid w:val="003859BA"/>
    <w:rsid w:val="003E2CFB"/>
    <w:rsid w:val="0046571D"/>
    <w:rsid w:val="004A368A"/>
    <w:rsid w:val="004E4FA5"/>
    <w:rsid w:val="004F415F"/>
    <w:rsid w:val="0054050E"/>
    <w:rsid w:val="00567C46"/>
    <w:rsid w:val="005E56BF"/>
    <w:rsid w:val="00693BA2"/>
    <w:rsid w:val="006E2B52"/>
    <w:rsid w:val="006E744F"/>
    <w:rsid w:val="00814C20"/>
    <w:rsid w:val="008823E4"/>
    <w:rsid w:val="008E62F7"/>
    <w:rsid w:val="00905E32"/>
    <w:rsid w:val="00925158"/>
    <w:rsid w:val="00A15CE7"/>
    <w:rsid w:val="00A725FE"/>
    <w:rsid w:val="00A7632F"/>
    <w:rsid w:val="00A77476"/>
    <w:rsid w:val="00A867D7"/>
    <w:rsid w:val="00A925B2"/>
    <w:rsid w:val="00BC689F"/>
    <w:rsid w:val="00C31CF4"/>
    <w:rsid w:val="00C36CD9"/>
    <w:rsid w:val="00C55F81"/>
    <w:rsid w:val="00C61908"/>
    <w:rsid w:val="00C93E8A"/>
    <w:rsid w:val="00C97CE9"/>
    <w:rsid w:val="00CA1828"/>
    <w:rsid w:val="00CC64E8"/>
    <w:rsid w:val="00CF0E87"/>
    <w:rsid w:val="00D66C75"/>
    <w:rsid w:val="00D85204"/>
    <w:rsid w:val="00DB402D"/>
    <w:rsid w:val="00DB599A"/>
    <w:rsid w:val="00E01507"/>
    <w:rsid w:val="00E65989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5E3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UI/FlaUInspect" TargetMode="Externa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17</cp:revision>
  <dcterms:created xsi:type="dcterms:W3CDTF">2025-09-21T16:21:00Z</dcterms:created>
  <dcterms:modified xsi:type="dcterms:W3CDTF">2025-10-07T16:45:00Z</dcterms:modified>
</cp:coreProperties>
</file>