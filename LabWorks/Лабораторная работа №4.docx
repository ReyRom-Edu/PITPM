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16BA" w14:textId="77777777" w:rsidR="00C752E1" w:rsidRDefault="00C752E1" w:rsidP="00C752E1">
      <w:pPr>
        <w:pStyle w:val="10"/>
      </w:pPr>
      <w:bookmarkStart w:id="0" w:name="_Toc198937028"/>
      <w:r>
        <w:t>Лабораторная работа №4</w:t>
      </w:r>
      <w:r>
        <w:br/>
      </w:r>
      <w:r w:rsidRPr="00640200">
        <w:t>Изучение процесса тестирования ПО методом «черного ящика»</w:t>
      </w:r>
      <w:bookmarkEnd w:id="0"/>
    </w:p>
    <w:p w14:paraId="580A9EAF" w14:textId="77777777" w:rsidR="00C752E1" w:rsidRDefault="00C752E1" w:rsidP="00C752E1">
      <w:pPr>
        <w:pStyle w:val="1"/>
        <w:numPr>
          <w:ilvl w:val="0"/>
          <w:numId w:val="7"/>
        </w:numPr>
      </w:pPr>
      <w:r>
        <w:t>Цель работы</w:t>
      </w:r>
    </w:p>
    <w:p w14:paraId="2A76737F" w14:textId="77777777" w:rsidR="00C752E1" w:rsidRDefault="00C752E1" w:rsidP="00C752E1">
      <w:pPr>
        <w:pStyle w:val="2"/>
        <w:numPr>
          <w:ilvl w:val="1"/>
          <w:numId w:val="1"/>
        </w:numPr>
      </w:pPr>
      <w:r>
        <w:t>Изучить и освоить процесс тестирования методом «черного ящика»</w:t>
      </w:r>
    </w:p>
    <w:p w14:paraId="1D399366" w14:textId="77777777" w:rsidR="00C752E1" w:rsidRDefault="00C752E1" w:rsidP="00C752E1">
      <w:pPr>
        <w:pStyle w:val="1"/>
        <w:numPr>
          <w:ilvl w:val="0"/>
          <w:numId w:val="1"/>
        </w:numPr>
      </w:pPr>
      <w:r>
        <w:t>Литература</w:t>
      </w:r>
    </w:p>
    <w:p w14:paraId="44D875BD" w14:textId="77777777" w:rsidR="00C752E1" w:rsidRPr="00FC7521" w:rsidRDefault="00C752E1" w:rsidP="00C752E1">
      <w:pPr>
        <w:pStyle w:val="2"/>
        <w:tabs>
          <w:tab w:val="clear" w:pos="360"/>
        </w:tabs>
        <w:rPr>
          <w:b/>
          <w:bCs w:val="0"/>
        </w:rPr>
      </w:pPr>
      <w:r w:rsidRPr="00FC7521">
        <w:t xml:space="preserve">Гагарина, Л. Г. Технология разработки программного </w:t>
      </w:r>
      <w:proofErr w:type="gramStart"/>
      <w:r w:rsidRPr="00FC7521">
        <w:t>обеспечения :</w:t>
      </w:r>
      <w:proofErr w:type="gramEnd"/>
      <w:r w:rsidRPr="00FC7521">
        <w:t xml:space="preserve"> учебное пособие / </w:t>
      </w:r>
      <w:proofErr w:type="gramStart"/>
      <w:r w:rsidRPr="00FC7521">
        <w:t>Л.Г.</w:t>
      </w:r>
      <w:proofErr w:type="gramEnd"/>
      <w:r w:rsidRPr="00FC7521">
        <w:t xml:space="preserve"> Гагарина, </w:t>
      </w:r>
      <w:proofErr w:type="gramStart"/>
      <w:r w:rsidRPr="00FC7521">
        <w:t>Е.В.</w:t>
      </w:r>
      <w:proofErr w:type="gramEnd"/>
      <w:r w:rsidRPr="00FC7521">
        <w:t xml:space="preserve"> Кокорева, </w:t>
      </w:r>
      <w:proofErr w:type="gramStart"/>
      <w:r w:rsidRPr="00FC7521">
        <w:t>Б.Д.</w:t>
      </w:r>
      <w:proofErr w:type="gramEnd"/>
      <w:r w:rsidRPr="00FC7521">
        <w:t xml:space="preserve"> Сидорова-</w:t>
      </w:r>
      <w:proofErr w:type="gramStart"/>
      <w:r w:rsidRPr="00FC7521">
        <w:t>Виснадул ;</w:t>
      </w:r>
      <w:proofErr w:type="gramEnd"/>
      <w:r w:rsidRPr="00FC7521">
        <w:t xml:space="preserve"> под ред. </w:t>
      </w:r>
      <w:proofErr w:type="gramStart"/>
      <w:r w:rsidRPr="00FC7521">
        <w:t>Л.Г.</w:t>
      </w:r>
      <w:proofErr w:type="gramEnd"/>
      <w:r w:rsidRPr="00FC7521">
        <w:t xml:space="preserve"> Гагариной. — </w:t>
      </w:r>
      <w:proofErr w:type="gramStart"/>
      <w:r w:rsidRPr="00FC7521">
        <w:t>Москва :</w:t>
      </w:r>
      <w:proofErr w:type="gramEnd"/>
      <w:r w:rsidRPr="00FC7521">
        <w:t xml:space="preserve"> </w:t>
      </w:r>
      <w:proofErr w:type="gramStart"/>
      <w:r w:rsidRPr="00FC7521">
        <w:t>ФОРУМ :</w:t>
      </w:r>
      <w:proofErr w:type="gramEnd"/>
      <w:r w:rsidRPr="00FC7521">
        <w:t xml:space="preserve"> ИНФРА-М, 2025. — 400 с. — (Среднее профессиональное образование). - ISBN 978-5-8199-0812-9. - </w:t>
      </w:r>
      <w:proofErr w:type="gramStart"/>
      <w:r w:rsidRPr="00FC7521">
        <w:t>Текст :</w:t>
      </w:r>
      <w:proofErr w:type="gramEnd"/>
      <w:r w:rsidRPr="00FC7521">
        <w:t xml:space="preserve"> электронный. - URL: </w:t>
      </w:r>
      <w:hyperlink r:id="rId5" w:history="1">
        <w:r w:rsidRPr="0094335C">
          <w:rPr>
            <w:rStyle w:val="af"/>
          </w:rPr>
          <w:t>https://znanium.ru/catalog/product/2183867</w:t>
        </w:r>
      </w:hyperlink>
      <w:r>
        <w:t xml:space="preserve"> </w:t>
      </w:r>
      <w:r w:rsidRPr="00FC7521">
        <w:t>– Режим доступа: по подписке.</w:t>
      </w:r>
    </w:p>
    <w:p w14:paraId="3F29AAA7" w14:textId="77777777" w:rsidR="00C752E1" w:rsidRDefault="00C752E1" w:rsidP="00C752E1">
      <w:pPr>
        <w:pStyle w:val="1"/>
        <w:numPr>
          <w:ilvl w:val="0"/>
          <w:numId w:val="1"/>
        </w:numPr>
      </w:pPr>
      <w:r>
        <w:t>Подготовка к работе</w:t>
      </w:r>
    </w:p>
    <w:p w14:paraId="3C849E16" w14:textId="77777777" w:rsidR="00C752E1" w:rsidRDefault="00C752E1" w:rsidP="00C752E1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46B18E87" w14:textId="77777777" w:rsidR="00C752E1" w:rsidRDefault="00C752E1" w:rsidP="00C752E1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24B5B766" w14:textId="77777777" w:rsidR="00C752E1" w:rsidRDefault="00C752E1" w:rsidP="00C752E1">
      <w:pPr>
        <w:pStyle w:val="1"/>
        <w:numPr>
          <w:ilvl w:val="0"/>
          <w:numId w:val="1"/>
        </w:numPr>
      </w:pPr>
      <w:r>
        <w:t>Основное оборудование</w:t>
      </w:r>
    </w:p>
    <w:p w14:paraId="6A497C2C" w14:textId="77777777" w:rsidR="00C752E1" w:rsidRDefault="00C752E1" w:rsidP="00C752E1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202DA610" w14:textId="77777777" w:rsidR="00C752E1" w:rsidRDefault="00C752E1" w:rsidP="00C752E1">
      <w:pPr>
        <w:pStyle w:val="1"/>
        <w:numPr>
          <w:ilvl w:val="0"/>
          <w:numId w:val="1"/>
        </w:numPr>
      </w:pPr>
      <w:r>
        <w:t>Задание</w:t>
      </w:r>
    </w:p>
    <w:p w14:paraId="124873E1" w14:textId="3B7D46D1" w:rsidR="00C752E1" w:rsidRPr="00C435E4" w:rsidRDefault="00C752E1" w:rsidP="00C752E1">
      <w:pPr>
        <w:pStyle w:val="2"/>
        <w:numPr>
          <w:ilvl w:val="1"/>
          <w:numId w:val="1"/>
        </w:numPr>
      </w:pPr>
      <w:r w:rsidRPr="00C435E4">
        <w:t>Загрузите тестовое приложение, предложенное преподавателем</w:t>
      </w:r>
      <w:r>
        <w:t>, изучите его основные функции.</w:t>
      </w:r>
      <w:r w:rsidR="00BF1C03" w:rsidRPr="00BF1C03">
        <w:t xml:space="preserve"> </w:t>
      </w:r>
      <w:r w:rsidR="00BF1C03" w:rsidRPr="00BF1C03">
        <w:rPr>
          <w:lang w:val="en-US"/>
        </w:rPr>
        <w:t>https</w:t>
      </w:r>
      <w:r w:rsidR="00BF1C03" w:rsidRPr="00BF1C03">
        <w:t>://</w:t>
      </w:r>
      <w:r w:rsidR="00BF1C03" w:rsidRPr="00BF1C03">
        <w:rPr>
          <w:lang w:val="en-US"/>
        </w:rPr>
        <w:t>github</w:t>
      </w:r>
      <w:r w:rsidR="00BF1C03" w:rsidRPr="00BF1C03">
        <w:t>.</w:t>
      </w:r>
      <w:r w:rsidR="00BF1C03" w:rsidRPr="00BF1C03">
        <w:rPr>
          <w:lang w:val="en-US"/>
        </w:rPr>
        <w:t>com</w:t>
      </w:r>
      <w:r w:rsidR="00BF1C03" w:rsidRPr="00BF1C03">
        <w:t>/</w:t>
      </w:r>
      <w:r w:rsidR="00BF1C03" w:rsidRPr="00BF1C03">
        <w:rPr>
          <w:lang w:val="en-US"/>
        </w:rPr>
        <w:t>ReyRom</w:t>
      </w:r>
      <w:r w:rsidR="00BF1C03" w:rsidRPr="00BF1C03">
        <w:t>-</w:t>
      </w:r>
      <w:r w:rsidR="00BF1C03" w:rsidRPr="00BF1C03">
        <w:rPr>
          <w:lang w:val="en-US"/>
        </w:rPr>
        <w:t>Edu</w:t>
      </w:r>
      <w:r w:rsidR="00BF1C03" w:rsidRPr="00BF1C03">
        <w:t>/</w:t>
      </w:r>
      <w:r w:rsidR="00BF1C03" w:rsidRPr="00BF1C03">
        <w:rPr>
          <w:lang w:val="en-US"/>
        </w:rPr>
        <w:t>BlackBoxTesting</w:t>
      </w:r>
    </w:p>
    <w:p w14:paraId="00923DD5" w14:textId="77777777" w:rsidR="00C752E1" w:rsidRDefault="00C752E1" w:rsidP="00C752E1">
      <w:pPr>
        <w:pStyle w:val="2"/>
        <w:numPr>
          <w:ilvl w:val="1"/>
          <w:numId w:val="1"/>
        </w:numPr>
      </w:pPr>
      <w:r>
        <w:t>Разработать набор тестов методом черного ящика для данного приложения (не менее 10 тестов).</w:t>
      </w:r>
    </w:p>
    <w:p w14:paraId="055AC59C" w14:textId="77777777" w:rsidR="00C752E1" w:rsidRDefault="00C752E1" w:rsidP="00C752E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52E1" w14:paraId="48357006" w14:textId="77777777" w:rsidTr="00333A37">
        <w:trPr>
          <w:trHeight w:val="454"/>
        </w:trPr>
        <w:tc>
          <w:tcPr>
            <w:tcW w:w="3115" w:type="dxa"/>
            <w:tcBorders>
              <w:bottom w:val="double" w:sz="4" w:space="0" w:color="auto"/>
            </w:tcBorders>
          </w:tcPr>
          <w:p w14:paraId="065BB21D" w14:textId="77777777" w:rsidR="00C752E1" w:rsidRPr="002079BF" w:rsidRDefault="00C752E1" w:rsidP="00333A37">
            <w:pPr>
              <w:ind w:firstLine="0"/>
              <w:jc w:val="center"/>
            </w:pPr>
            <w:r w:rsidRPr="002079BF">
              <w:t>Действия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6CCC99B" w14:textId="77777777" w:rsidR="00C752E1" w:rsidRPr="002079BF" w:rsidRDefault="00C752E1" w:rsidP="00333A37">
            <w:pPr>
              <w:ind w:firstLine="0"/>
              <w:jc w:val="center"/>
            </w:pPr>
            <w:r w:rsidRPr="002079BF"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95EE2F3" w14:textId="77777777" w:rsidR="00C752E1" w:rsidRPr="002079BF" w:rsidRDefault="00C752E1" w:rsidP="00333A37">
            <w:pPr>
              <w:ind w:firstLine="0"/>
              <w:jc w:val="center"/>
            </w:pPr>
            <w:r w:rsidRPr="002079BF">
              <w:t>Полученный результат</w:t>
            </w:r>
          </w:p>
        </w:tc>
      </w:tr>
      <w:tr w:rsidR="00C752E1" w14:paraId="6645E8C9" w14:textId="77777777" w:rsidTr="00333A37">
        <w:trPr>
          <w:trHeight w:val="454"/>
        </w:trPr>
        <w:tc>
          <w:tcPr>
            <w:tcW w:w="3115" w:type="dxa"/>
            <w:tcBorders>
              <w:top w:val="double" w:sz="4" w:space="0" w:color="auto"/>
            </w:tcBorders>
          </w:tcPr>
          <w:p w14:paraId="451777D0" w14:textId="77777777" w:rsidR="00C752E1" w:rsidRDefault="00C752E1" w:rsidP="00333A37">
            <w:pPr>
              <w:ind w:firstLine="0"/>
            </w:pP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05C340A" w14:textId="77777777" w:rsidR="00C752E1" w:rsidRDefault="00C752E1" w:rsidP="00333A37">
            <w:pPr>
              <w:ind w:firstLine="0"/>
            </w:pP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C45366D" w14:textId="77777777" w:rsidR="00C752E1" w:rsidRDefault="00C752E1" w:rsidP="00333A37">
            <w:pPr>
              <w:ind w:firstLine="0"/>
            </w:pPr>
          </w:p>
        </w:tc>
      </w:tr>
      <w:tr w:rsidR="00C752E1" w14:paraId="0E4C28D2" w14:textId="77777777" w:rsidTr="00333A37">
        <w:trPr>
          <w:trHeight w:val="454"/>
        </w:trPr>
        <w:tc>
          <w:tcPr>
            <w:tcW w:w="3115" w:type="dxa"/>
          </w:tcPr>
          <w:p w14:paraId="23004428" w14:textId="77777777" w:rsidR="00C752E1" w:rsidRDefault="00C752E1" w:rsidP="00333A37">
            <w:pPr>
              <w:ind w:firstLine="0"/>
            </w:pPr>
          </w:p>
        </w:tc>
        <w:tc>
          <w:tcPr>
            <w:tcW w:w="3115" w:type="dxa"/>
          </w:tcPr>
          <w:p w14:paraId="5C4383E7" w14:textId="77777777" w:rsidR="00C752E1" w:rsidRDefault="00C752E1" w:rsidP="00333A37">
            <w:pPr>
              <w:ind w:firstLine="0"/>
            </w:pPr>
          </w:p>
        </w:tc>
        <w:tc>
          <w:tcPr>
            <w:tcW w:w="3115" w:type="dxa"/>
          </w:tcPr>
          <w:p w14:paraId="252818CD" w14:textId="77777777" w:rsidR="00C752E1" w:rsidRDefault="00C752E1" w:rsidP="00333A37">
            <w:pPr>
              <w:ind w:firstLine="0"/>
            </w:pPr>
          </w:p>
        </w:tc>
      </w:tr>
    </w:tbl>
    <w:p w14:paraId="1AC6CA8C" w14:textId="77777777" w:rsidR="00C752E1" w:rsidRDefault="00C752E1" w:rsidP="00C752E1"/>
    <w:p w14:paraId="5755108F" w14:textId="77777777" w:rsidR="00C752E1" w:rsidRDefault="00C752E1" w:rsidP="00C752E1">
      <w:pPr>
        <w:pStyle w:val="2"/>
        <w:numPr>
          <w:ilvl w:val="1"/>
          <w:numId w:val="1"/>
        </w:numPr>
      </w:pPr>
      <w:r>
        <w:t>Выполнить тесты из набора и сравнить ожидаемые результаты с полученными.</w:t>
      </w:r>
    </w:p>
    <w:p w14:paraId="75692486" w14:textId="77777777" w:rsidR="00C752E1" w:rsidRDefault="00C752E1" w:rsidP="00C752E1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5DAB1C11" w14:textId="77777777" w:rsidR="00C752E1" w:rsidRDefault="00C752E1" w:rsidP="00C752E1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0860ADE4" w14:textId="77777777" w:rsidR="00C752E1" w:rsidRDefault="00C752E1" w:rsidP="00C752E1">
      <w:pPr>
        <w:pStyle w:val="2"/>
        <w:numPr>
          <w:ilvl w:val="1"/>
          <w:numId w:val="1"/>
        </w:numPr>
      </w:pPr>
      <w:r>
        <w:t xml:space="preserve">Выполнить тестирование ПО п. </w:t>
      </w:r>
      <w:proofErr w:type="gramStart"/>
      <w:r>
        <w:t>5.1-5.3</w:t>
      </w:r>
      <w:proofErr w:type="gramEnd"/>
      <w:r>
        <w:t>;</w:t>
      </w:r>
    </w:p>
    <w:p w14:paraId="7FFBC503" w14:textId="77777777" w:rsidR="00C752E1" w:rsidRDefault="00C752E1" w:rsidP="00C752E1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78C20557" w14:textId="77777777" w:rsidR="00C752E1" w:rsidRDefault="00C752E1" w:rsidP="00C752E1">
      <w:pPr>
        <w:pStyle w:val="2"/>
        <w:numPr>
          <w:ilvl w:val="1"/>
          <w:numId w:val="1"/>
        </w:numPr>
      </w:pPr>
      <w:r>
        <w:t>Заполнить отчет п. 7.</w:t>
      </w:r>
    </w:p>
    <w:p w14:paraId="4653C12F" w14:textId="77777777" w:rsidR="00C752E1" w:rsidRDefault="00C752E1" w:rsidP="00C752E1">
      <w:pPr>
        <w:pStyle w:val="1"/>
        <w:numPr>
          <w:ilvl w:val="0"/>
          <w:numId w:val="1"/>
        </w:numPr>
      </w:pPr>
      <w:r>
        <w:t>Содержание отчета</w:t>
      </w:r>
    </w:p>
    <w:p w14:paraId="1626F52E" w14:textId="77777777" w:rsidR="00C752E1" w:rsidRDefault="00C752E1" w:rsidP="00C752E1">
      <w:pPr>
        <w:pStyle w:val="2"/>
        <w:numPr>
          <w:ilvl w:val="1"/>
          <w:numId w:val="1"/>
        </w:numPr>
      </w:pPr>
      <w:r>
        <w:t>Титульный лист;</w:t>
      </w:r>
    </w:p>
    <w:p w14:paraId="6F9895AA" w14:textId="77777777" w:rsidR="00C752E1" w:rsidRDefault="00C752E1" w:rsidP="00C752E1">
      <w:pPr>
        <w:pStyle w:val="2"/>
        <w:numPr>
          <w:ilvl w:val="1"/>
          <w:numId w:val="1"/>
        </w:numPr>
      </w:pPr>
      <w:r>
        <w:t>Цель работы;</w:t>
      </w:r>
    </w:p>
    <w:p w14:paraId="4BB27E30" w14:textId="77777777" w:rsidR="00C752E1" w:rsidRDefault="00C752E1" w:rsidP="00C752E1">
      <w:pPr>
        <w:pStyle w:val="2"/>
        <w:numPr>
          <w:ilvl w:val="1"/>
          <w:numId w:val="1"/>
        </w:numPr>
      </w:pPr>
      <w:r>
        <w:lastRenderedPageBreak/>
        <w:t>Наборы тестов приложения;</w:t>
      </w:r>
    </w:p>
    <w:p w14:paraId="199FD2C7" w14:textId="77777777" w:rsidR="00C752E1" w:rsidRDefault="00C752E1" w:rsidP="00C752E1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2365DFE1" w14:textId="77777777" w:rsidR="00C752E1" w:rsidRDefault="00C752E1" w:rsidP="00C752E1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64A8E70" w14:textId="77777777" w:rsidR="00C752E1" w:rsidRDefault="00C752E1" w:rsidP="00C752E1">
      <w:pPr>
        <w:pStyle w:val="1"/>
        <w:numPr>
          <w:ilvl w:val="0"/>
          <w:numId w:val="1"/>
        </w:numPr>
      </w:pPr>
      <w:r>
        <w:t>Контрольные вопросы</w:t>
      </w:r>
    </w:p>
    <w:p w14:paraId="45470E0B" w14:textId="77777777" w:rsidR="00C752E1" w:rsidRDefault="00C752E1" w:rsidP="00C752E1">
      <w:pPr>
        <w:pStyle w:val="2"/>
        <w:numPr>
          <w:ilvl w:val="1"/>
          <w:numId w:val="1"/>
        </w:numPr>
      </w:pPr>
      <w:r>
        <w:t>Что такое тестирование черного ящика?</w:t>
      </w:r>
    </w:p>
    <w:p w14:paraId="51F28E0B" w14:textId="77777777" w:rsidR="00C752E1" w:rsidRDefault="00C752E1" w:rsidP="00C752E1">
      <w:pPr>
        <w:pStyle w:val="2"/>
        <w:numPr>
          <w:ilvl w:val="1"/>
          <w:numId w:val="1"/>
        </w:numPr>
      </w:pPr>
      <w:r>
        <w:t>Какие преимущества и недостатки у тестирования черного ящика?</w:t>
      </w:r>
    </w:p>
    <w:p w14:paraId="614011DD" w14:textId="77777777" w:rsidR="00C752E1" w:rsidRDefault="00C752E1" w:rsidP="00C752E1">
      <w:pPr>
        <w:pStyle w:val="2"/>
        <w:numPr>
          <w:ilvl w:val="1"/>
          <w:numId w:val="1"/>
        </w:numPr>
      </w:pPr>
      <w:r>
        <w:t>Какие типы ошибок чаще всего обнаруживаются при тестировании черного ящика?</w:t>
      </w:r>
    </w:p>
    <w:p w14:paraId="65F829A9" w14:textId="598D3DF0" w:rsidR="00DB599A" w:rsidRPr="00C752E1" w:rsidRDefault="00DB599A" w:rsidP="00C752E1"/>
    <w:sectPr w:rsidR="00DB599A" w:rsidRPr="00C7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1558FE"/>
    <w:rsid w:val="0018259A"/>
    <w:rsid w:val="001974B9"/>
    <w:rsid w:val="001E32F3"/>
    <w:rsid w:val="00261B0A"/>
    <w:rsid w:val="00271E47"/>
    <w:rsid w:val="0028052D"/>
    <w:rsid w:val="002E323F"/>
    <w:rsid w:val="00300E61"/>
    <w:rsid w:val="003575F9"/>
    <w:rsid w:val="003859BA"/>
    <w:rsid w:val="003E2CFB"/>
    <w:rsid w:val="004A368A"/>
    <w:rsid w:val="004E4FA5"/>
    <w:rsid w:val="004F415F"/>
    <w:rsid w:val="00693BA2"/>
    <w:rsid w:val="006E2B52"/>
    <w:rsid w:val="006E744F"/>
    <w:rsid w:val="00814C20"/>
    <w:rsid w:val="008823E4"/>
    <w:rsid w:val="008E62F7"/>
    <w:rsid w:val="00925158"/>
    <w:rsid w:val="00A725FE"/>
    <w:rsid w:val="00A7632F"/>
    <w:rsid w:val="00A867D7"/>
    <w:rsid w:val="00A925B2"/>
    <w:rsid w:val="00AA7F42"/>
    <w:rsid w:val="00BF1C03"/>
    <w:rsid w:val="00C31CF4"/>
    <w:rsid w:val="00C55F81"/>
    <w:rsid w:val="00C752E1"/>
    <w:rsid w:val="00C97CE9"/>
    <w:rsid w:val="00CA1828"/>
    <w:rsid w:val="00CF0E87"/>
    <w:rsid w:val="00D66C75"/>
    <w:rsid w:val="00DB402D"/>
    <w:rsid w:val="00DB599A"/>
    <w:rsid w:val="00E01507"/>
    <w:rsid w:val="00E65989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52E1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nanium.ru/catalog/product/218386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24</TotalTime>
  <Pages>2</Pages>
  <Words>218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</cp:revision>
  <dcterms:created xsi:type="dcterms:W3CDTF">2025-09-21T16:21:00Z</dcterms:created>
  <dcterms:modified xsi:type="dcterms:W3CDTF">2025-09-30T07:45:00Z</dcterms:modified>
</cp:coreProperties>
</file>