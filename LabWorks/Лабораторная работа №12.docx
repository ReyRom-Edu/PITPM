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087D" w14:textId="77777777" w:rsidR="00C70A4C" w:rsidRDefault="00C70A4C" w:rsidP="00C70A4C">
      <w:pPr>
        <w:pStyle w:val="10"/>
      </w:pPr>
      <w:bookmarkStart w:id="0" w:name="_Toc198937036"/>
      <w:r>
        <w:t>Лабораторная работа №</w:t>
      </w:r>
      <w:r w:rsidRPr="00926439">
        <w:t>1</w:t>
      </w:r>
      <w:r>
        <w:t>2</w:t>
      </w:r>
      <w:r>
        <w:br/>
      </w:r>
      <w:r w:rsidRPr="002D3E27">
        <w:t>Тестирование удобства использования ПО</w:t>
      </w:r>
      <w:bookmarkEnd w:id="0"/>
    </w:p>
    <w:p w14:paraId="67487155" w14:textId="77777777" w:rsidR="00C70A4C" w:rsidRDefault="00C70A4C" w:rsidP="00C70A4C">
      <w:pPr>
        <w:pStyle w:val="1"/>
        <w:numPr>
          <w:ilvl w:val="0"/>
          <w:numId w:val="7"/>
        </w:numPr>
      </w:pPr>
      <w:r>
        <w:t>Цель работы</w:t>
      </w:r>
    </w:p>
    <w:p w14:paraId="6130C67C" w14:textId="77777777" w:rsidR="00C70A4C" w:rsidRDefault="00C70A4C" w:rsidP="00C70A4C">
      <w:pPr>
        <w:pStyle w:val="2"/>
        <w:tabs>
          <w:tab w:val="clear" w:pos="360"/>
        </w:tabs>
      </w:pPr>
      <w:r>
        <w:t>Проведение тестирования удобства использования (</w:t>
      </w:r>
      <w:proofErr w:type="spellStart"/>
      <w:r>
        <w:t>usability</w:t>
      </w:r>
      <w:proofErr w:type="spellEnd"/>
      <w:r>
        <w:t>) тестовой версии программного обеспечения (ПО) с целью оценки его качества.</w:t>
      </w:r>
    </w:p>
    <w:p w14:paraId="273B5F83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Литература</w:t>
      </w:r>
    </w:p>
    <w:p w14:paraId="2BCBDD9D" w14:textId="77777777" w:rsidR="00C70A4C" w:rsidRDefault="00C70A4C" w:rsidP="00C70A4C">
      <w:pPr>
        <w:pStyle w:val="2"/>
        <w:tabs>
          <w:tab w:val="clear" w:pos="360"/>
        </w:tabs>
      </w:pPr>
      <w:r w:rsidRPr="005B40DE">
        <w:t xml:space="preserve">Касьянова, Е. В. Юзабилити исследование программного </w:t>
      </w:r>
      <w:proofErr w:type="gramStart"/>
      <w:r w:rsidRPr="005B40DE">
        <w:t>продукта :</w:t>
      </w:r>
      <w:proofErr w:type="gramEnd"/>
      <w:r w:rsidRPr="005B40DE">
        <w:t xml:space="preserve"> учебное пособие / Е. В. Касьянова, М. А. Масюк. — </w:t>
      </w:r>
      <w:proofErr w:type="gramStart"/>
      <w:r w:rsidRPr="005B40DE">
        <w:t>Красноярск :</w:t>
      </w:r>
      <w:proofErr w:type="gramEnd"/>
      <w:r w:rsidRPr="005B40DE">
        <w:t xml:space="preserve"> </w:t>
      </w:r>
      <w:proofErr w:type="spellStart"/>
      <w:r w:rsidRPr="005B40DE">
        <w:t>СибГУ</w:t>
      </w:r>
      <w:proofErr w:type="spellEnd"/>
      <w:r w:rsidRPr="005B40DE">
        <w:t xml:space="preserve"> им. академика М. Ф. Решетнёва, 2022. — 94 с. — </w:t>
      </w:r>
      <w:proofErr w:type="gramStart"/>
      <w:r w:rsidRPr="005B40DE">
        <w:t>Текст :</w:t>
      </w:r>
      <w:proofErr w:type="gramEnd"/>
      <w:r w:rsidRPr="005B40DE">
        <w:t xml:space="preserve"> электронный // </w:t>
      </w:r>
      <w:proofErr w:type="gramStart"/>
      <w:r w:rsidRPr="005B40DE">
        <w:t>Лань :</w:t>
      </w:r>
      <w:proofErr w:type="gramEnd"/>
      <w:r w:rsidRPr="005B40DE">
        <w:t xml:space="preserve"> электронно-библиотечная система. — URL: </w:t>
      </w:r>
      <w:hyperlink r:id="rId5" w:history="1">
        <w:r w:rsidRPr="0094335C">
          <w:rPr>
            <w:rStyle w:val="af"/>
          </w:rPr>
          <w:t>https://e.lanbook.com/book/330125</w:t>
        </w:r>
      </w:hyperlink>
      <w:r>
        <w:t xml:space="preserve"> </w:t>
      </w:r>
      <w:r w:rsidRPr="005B40DE">
        <w:t xml:space="preserve">— Режим доступа: для </w:t>
      </w:r>
      <w:proofErr w:type="spellStart"/>
      <w:r w:rsidRPr="005B40DE">
        <w:t>авториз</w:t>
      </w:r>
      <w:proofErr w:type="spellEnd"/>
      <w:r w:rsidRPr="005B40DE">
        <w:t xml:space="preserve">. пользователей. </w:t>
      </w:r>
    </w:p>
    <w:p w14:paraId="47018C47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Подготовка к работе</w:t>
      </w:r>
    </w:p>
    <w:p w14:paraId="216F5B22" w14:textId="77777777" w:rsidR="00C70A4C" w:rsidRDefault="00C70A4C" w:rsidP="00C70A4C">
      <w:pPr>
        <w:pStyle w:val="2"/>
        <w:tabs>
          <w:tab w:val="clear" w:pos="360"/>
        </w:tabs>
      </w:pPr>
      <w:r>
        <w:t>Повторить теоретический материал (см. п.2).</w:t>
      </w:r>
    </w:p>
    <w:p w14:paraId="4807EAF0" w14:textId="77777777" w:rsidR="00C70A4C" w:rsidRDefault="00C70A4C" w:rsidP="00C70A4C">
      <w:pPr>
        <w:pStyle w:val="2"/>
        <w:tabs>
          <w:tab w:val="clear" w:pos="360"/>
        </w:tabs>
      </w:pPr>
      <w:r>
        <w:t>Изучить описание лабораторной работы.</w:t>
      </w:r>
    </w:p>
    <w:p w14:paraId="72CCCCE1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Основное оборудование</w:t>
      </w:r>
    </w:p>
    <w:p w14:paraId="35DCCFD2" w14:textId="77777777" w:rsidR="00C70A4C" w:rsidRDefault="00C70A4C" w:rsidP="00C70A4C">
      <w:pPr>
        <w:pStyle w:val="2"/>
        <w:tabs>
          <w:tab w:val="clear" w:pos="360"/>
        </w:tabs>
      </w:pPr>
      <w:r>
        <w:t>Персональный компьютер.</w:t>
      </w:r>
    </w:p>
    <w:p w14:paraId="731D7D55" w14:textId="77777777" w:rsidR="00C70A4C" w:rsidRPr="00E663E7" w:rsidRDefault="00C70A4C" w:rsidP="00C70A4C">
      <w:pPr>
        <w:pStyle w:val="1"/>
        <w:tabs>
          <w:tab w:val="clear" w:pos="360"/>
        </w:tabs>
        <w:ind w:firstLine="0"/>
      </w:pPr>
      <w:r>
        <w:t>Задание</w:t>
      </w:r>
    </w:p>
    <w:p w14:paraId="199F97C1" w14:textId="0D7D842B" w:rsidR="00E663E7" w:rsidRDefault="002C0EA9" w:rsidP="00E663E7">
      <w:r w:rsidRPr="002C0EA9">
        <w:t>https://github.com/ReyRom/VortexFile</w:t>
      </w:r>
    </w:p>
    <w:p w14:paraId="4D5E221C" w14:textId="6268A7B8" w:rsidR="00C70A4C" w:rsidRPr="00F3276A" w:rsidRDefault="00C70A4C" w:rsidP="00C70A4C">
      <w:pPr>
        <w:pStyle w:val="2"/>
        <w:tabs>
          <w:tab w:val="clear" w:pos="360"/>
        </w:tabs>
      </w:pPr>
      <w:r>
        <w:t xml:space="preserve">Определить набор показателей, которые </w:t>
      </w:r>
      <w:r w:rsidR="0005703D">
        <w:t xml:space="preserve">необходимо замерить для вычисления основных метрик </w:t>
      </w:r>
      <w:r w:rsidR="00655718">
        <w:t>(</w:t>
      </w:r>
      <w:r w:rsidR="00655718">
        <w:rPr>
          <w:lang w:val="en-US"/>
        </w:rPr>
        <w:t>TSR</w:t>
      </w:r>
      <w:r w:rsidR="00655718" w:rsidRPr="00655718">
        <w:t xml:space="preserve">, </w:t>
      </w:r>
      <w:r w:rsidR="00655718">
        <w:rPr>
          <w:lang w:val="en-US"/>
        </w:rPr>
        <w:t>ER</w:t>
      </w:r>
      <w:r w:rsidR="00655718" w:rsidRPr="00655718">
        <w:t xml:space="preserve">, </w:t>
      </w:r>
      <w:r w:rsidR="00655718">
        <w:rPr>
          <w:lang w:val="en-US"/>
        </w:rPr>
        <w:t>AR</w:t>
      </w:r>
      <w:r w:rsidR="00655718" w:rsidRPr="00655718">
        <w:t xml:space="preserve">, </w:t>
      </w:r>
      <w:r w:rsidR="00655718">
        <w:rPr>
          <w:lang w:val="en-US"/>
        </w:rPr>
        <w:t>CR</w:t>
      </w:r>
      <w:r w:rsidR="00655718" w:rsidRPr="00655718">
        <w:t xml:space="preserve">, </w:t>
      </w:r>
      <w:r w:rsidR="00655718">
        <w:rPr>
          <w:lang w:val="en-US"/>
        </w:rPr>
        <w:t>ATT</w:t>
      </w:r>
      <w:r w:rsidR="00F14971" w:rsidRPr="00F14971">
        <w:t xml:space="preserve">, </w:t>
      </w:r>
      <w:r w:rsidR="00F14971">
        <w:rPr>
          <w:lang w:val="en-US"/>
        </w:rPr>
        <w:t>TP</w:t>
      </w:r>
      <w:r w:rsidR="00F14971" w:rsidRPr="00F14971">
        <w:t xml:space="preserve">, </w:t>
      </w:r>
      <w:r w:rsidR="00F14971">
        <w:rPr>
          <w:lang w:val="en-US"/>
        </w:rPr>
        <w:t>EU</w:t>
      </w:r>
      <w:r w:rsidR="00655718">
        <w:t>)</w:t>
      </w:r>
    </w:p>
    <w:p w14:paraId="30EFF90B" w14:textId="5B102D41" w:rsidR="00F3276A" w:rsidRDefault="005A0027" w:rsidP="00F3276A">
      <w:pPr>
        <w:pStyle w:val="2"/>
        <w:numPr>
          <w:ilvl w:val="2"/>
          <w:numId w:val="6"/>
        </w:numPr>
      </w:pPr>
      <w:r>
        <w:t xml:space="preserve">Запустить тестируемое ПО и последовательно выполнить все задачи. </w:t>
      </w:r>
      <w:r w:rsidR="00050A23">
        <w:t>Замерить показатели для напарника-испытуемого при выполнении задач п.</w:t>
      </w:r>
      <w:r>
        <w:t>9</w:t>
      </w:r>
      <w:r w:rsidR="00294877">
        <w:t>. Указать данные в отчет.</w:t>
      </w:r>
    </w:p>
    <w:p w14:paraId="68D87724" w14:textId="4C163299" w:rsidR="00C70A4C" w:rsidRDefault="00C70A4C" w:rsidP="009C1835">
      <w:pPr>
        <w:pStyle w:val="2"/>
        <w:numPr>
          <w:ilvl w:val="2"/>
          <w:numId w:val="6"/>
        </w:numPr>
      </w:pPr>
      <w:r>
        <w:t xml:space="preserve">По завершении </w:t>
      </w:r>
      <w:r w:rsidR="009C1835">
        <w:t xml:space="preserve">каждой задачи собрать </w:t>
      </w:r>
      <w:r w:rsidR="009C1835" w:rsidRPr="009C1835">
        <w:t xml:space="preserve">Open </w:t>
      </w:r>
      <w:proofErr w:type="spellStart"/>
      <w:r w:rsidR="009C1835" w:rsidRPr="009C1835">
        <w:t>Feedback</w:t>
      </w:r>
      <w:proofErr w:type="spellEnd"/>
      <w:r w:rsidR="009C1835">
        <w:t xml:space="preserve"> от испытуемого о конкретной задаче</w:t>
      </w:r>
      <w:r w:rsidR="00294877">
        <w:t>. Указать данные в отчет.</w:t>
      </w:r>
    </w:p>
    <w:p w14:paraId="522FEA53" w14:textId="684FBA7E" w:rsidR="009C1835" w:rsidRDefault="00F81822" w:rsidP="00312C02">
      <w:pPr>
        <w:pStyle w:val="2"/>
        <w:numPr>
          <w:ilvl w:val="2"/>
          <w:numId w:val="6"/>
        </w:numPr>
      </w:pPr>
      <w:r>
        <w:t>Выполнить опро</w:t>
      </w:r>
      <w:r w:rsidR="00BB419C">
        <w:t xml:space="preserve">с испытуемого о программе в целом по метрикам </w:t>
      </w:r>
      <w:r w:rsidR="00BB419C">
        <w:rPr>
          <w:lang w:val="en-US"/>
        </w:rPr>
        <w:t>SUS</w:t>
      </w:r>
      <w:r w:rsidR="00BB419C" w:rsidRPr="00BB419C">
        <w:t xml:space="preserve"> </w:t>
      </w:r>
      <w:r w:rsidR="00BB419C">
        <w:t xml:space="preserve">и </w:t>
      </w:r>
      <w:r w:rsidR="00312C02">
        <w:rPr>
          <w:lang w:val="en-US"/>
        </w:rPr>
        <w:t>NPS</w:t>
      </w:r>
      <w:r w:rsidR="00294877">
        <w:t>. Указать данные в отчет.</w:t>
      </w:r>
    </w:p>
    <w:p w14:paraId="535F8DEC" w14:textId="31602A80" w:rsidR="00C70A4C" w:rsidRDefault="00C70A4C" w:rsidP="00C70A4C">
      <w:pPr>
        <w:pStyle w:val="2"/>
        <w:tabs>
          <w:tab w:val="clear" w:pos="360"/>
        </w:tabs>
      </w:pPr>
      <w:r>
        <w:t>Проанализировать собранные данные</w:t>
      </w:r>
      <w:r w:rsidR="0064253C" w:rsidRPr="0064253C">
        <w:t xml:space="preserve">, </w:t>
      </w:r>
      <w:r w:rsidR="0064253C">
        <w:t>добавить в выборку данные не менее чем еще 2-х групп тестирования, подсчитать значения метрик</w:t>
      </w:r>
      <w:r w:rsidR="005E55A1">
        <w:t xml:space="preserve"> </w:t>
      </w:r>
      <w:r w:rsidR="005E55A1">
        <w:t>(</w:t>
      </w:r>
      <w:r w:rsidR="005E55A1">
        <w:rPr>
          <w:lang w:val="en-US"/>
        </w:rPr>
        <w:t>TSR</w:t>
      </w:r>
      <w:r w:rsidR="005E55A1" w:rsidRPr="00655718">
        <w:t xml:space="preserve">, </w:t>
      </w:r>
      <w:r w:rsidR="005E55A1">
        <w:rPr>
          <w:lang w:val="en-US"/>
        </w:rPr>
        <w:t>ER</w:t>
      </w:r>
      <w:r w:rsidR="005E55A1" w:rsidRPr="00655718">
        <w:t xml:space="preserve">, </w:t>
      </w:r>
      <w:r w:rsidR="005E55A1">
        <w:rPr>
          <w:lang w:val="en-US"/>
        </w:rPr>
        <w:t>AR</w:t>
      </w:r>
      <w:r w:rsidR="005E55A1" w:rsidRPr="00655718">
        <w:t xml:space="preserve">, </w:t>
      </w:r>
      <w:r w:rsidR="005E55A1">
        <w:rPr>
          <w:lang w:val="en-US"/>
        </w:rPr>
        <w:t>CR</w:t>
      </w:r>
      <w:r w:rsidR="005E55A1" w:rsidRPr="00655718">
        <w:t xml:space="preserve">, </w:t>
      </w:r>
      <w:r w:rsidR="005E55A1">
        <w:rPr>
          <w:lang w:val="en-US"/>
        </w:rPr>
        <w:t>ATT</w:t>
      </w:r>
      <w:r w:rsidR="005E55A1" w:rsidRPr="00F14971">
        <w:t xml:space="preserve">, </w:t>
      </w:r>
      <w:r w:rsidR="005E55A1">
        <w:rPr>
          <w:lang w:val="en-US"/>
        </w:rPr>
        <w:t>TP</w:t>
      </w:r>
      <w:r w:rsidR="005E55A1" w:rsidRPr="00F14971">
        <w:t xml:space="preserve">, </w:t>
      </w:r>
      <w:r w:rsidR="005E55A1">
        <w:rPr>
          <w:lang w:val="en-US"/>
        </w:rPr>
        <w:t>EU</w:t>
      </w:r>
      <w:r w:rsidR="008E5BAC">
        <w:t xml:space="preserve">, </w:t>
      </w:r>
      <w:r w:rsidR="008E5BAC">
        <w:rPr>
          <w:lang w:val="en-US"/>
        </w:rPr>
        <w:t>SUS</w:t>
      </w:r>
      <w:r w:rsidR="008E5BAC" w:rsidRPr="008E5BAC">
        <w:t xml:space="preserve">, </w:t>
      </w:r>
      <w:r w:rsidR="008E5BAC">
        <w:rPr>
          <w:lang w:val="en-US"/>
        </w:rPr>
        <w:t>NPS</w:t>
      </w:r>
      <w:r w:rsidR="005E55A1">
        <w:t>)</w:t>
      </w:r>
      <w:r w:rsidR="0064253C">
        <w:t>.</w:t>
      </w:r>
      <w:r w:rsidR="00294877">
        <w:t xml:space="preserve"> Указать данные в отчет</w:t>
      </w:r>
      <w:r w:rsidR="007D0742">
        <w:t>.</w:t>
      </w:r>
    </w:p>
    <w:p w14:paraId="1E7C9C12" w14:textId="2E71E1E0" w:rsidR="007D0742" w:rsidRDefault="007D0742" w:rsidP="00C70A4C">
      <w:pPr>
        <w:pStyle w:val="2"/>
        <w:tabs>
          <w:tab w:val="clear" w:pos="360"/>
        </w:tabs>
      </w:pPr>
      <w:r>
        <w:t xml:space="preserve">Сделать общий вывод об удобстве </w:t>
      </w:r>
      <w:r w:rsidR="00823045">
        <w:t>ПО на основе вычисленных метрик, выделить наиболее проблемные места.</w:t>
      </w:r>
    </w:p>
    <w:p w14:paraId="13D47B84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Порядок выполнения работы</w:t>
      </w:r>
    </w:p>
    <w:p w14:paraId="59933631" w14:textId="77777777" w:rsidR="00C70A4C" w:rsidRDefault="00C70A4C" w:rsidP="00C70A4C">
      <w:pPr>
        <w:pStyle w:val="2"/>
        <w:tabs>
          <w:tab w:val="clear" w:pos="360"/>
        </w:tabs>
      </w:pPr>
      <w:r>
        <w:t>Повторить теоретический материал п. 3.1;</w:t>
      </w:r>
    </w:p>
    <w:p w14:paraId="7F92DB53" w14:textId="6306BC9E" w:rsidR="00C70A4C" w:rsidRDefault="00C70A4C" w:rsidP="00C70A4C">
      <w:pPr>
        <w:pStyle w:val="2"/>
        <w:tabs>
          <w:tab w:val="clear" w:pos="360"/>
        </w:tabs>
      </w:pPr>
      <w:r>
        <w:t xml:space="preserve">Выполнить анализ и тестирование удобства использования ПО п. </w:t>
      </w:r>
      <w:proofErr w:type="gramStart"/>
      <w:r>
        <w:t>5.1-5.</w:t>
      </w:r>
      <w:r w:rsidR="00823045">
        <w:t>3</w:t>
      </w:r>
      <w:proofErr w:type="gramEnd"/>
      <w:r>
        <w:t>;</w:t>
      </w:r>
    </w:p>
    <w:p w14:paraId="3FF50413" w14:textId="77777777" w:rsidR="00C70A4C" w:rsidRDefault="00C70A4C" w:rsidP="00C70A4C">
      <w:pPr>
        <w:pStyle w:val="2"/>
        <w:tabs>
          <w:tab w:val="clear" w:pos="360"/>
        </w:tabs>
      </w:pPr>
      <w:r>
        <w:t>Ответить на контрольные вопросы п. 8;</w:t>
      </w:r>
    </w:p>
    <w:p w14:paraId="35AA2FBC" w14:textId="77777777" w:rsidR="00C70A4C" w:rsidRDefault="00C70A4C" w:rsidP="00C70A4C">
      <w:pPr>
        <w:pStyle w:val="2"/>
        <w:tabs>
          <w:tab w:val="clear" w:pos="360"/>
        </w:tabs>
      </w:pPr>
      <w:r>
        <w:t>Заполнить отчет п. 7.</w:t>
      </w:r>
    </w:p>
    <w:p w14:paraId="5CF6092D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lastRenderedPageBreak/>
        <w:t>Содержание отчета</w:t>
      </w:r>
    </w:p>
    <w:p w14:paraId="65CAE0EE" w14:textId="77777777" w:rsidR="00C70A4C" w:rsidRDefault="00C70A4C" w:rsidP="00C70A4C">
      <w:pPr>
        <w:pStyle w:val="2"/>
        <w:tabs>
          <w:tab w:val="clear" w:pos="360"/>
        </w:tabs>
      </w:pPr>
      <w:r>
        <w:t>Титульный лист;</w:t>
      </w:r>
    </w:p>
    <w:p w14:paraId="332405A5" w14:textId="77777777" w:rsidR="00C70A4C" w:rsidRDefault="00C70A4C" w:rsidP="00C70A4C">
      <w:pPr>
        <w:pStyle w:val="2"/>
        <w:tabs>
          <w:tab w:val="clear" w:pos="360"/>
        </w:tabs>
      </w:pPr>
      <w:r>
        <w:t>Цель работы;</w:t>
      </w:r>
    </w:p>
    <w:p w14:paraId="07F95619" w14:textId="728D6E01" w:rsidR="00C70A4C" w:rsidRDefault="00C70A4C" w:rsidP="00C70A4C">
      <w:pPr>
        <w:pStyle w:val="2"/>
        <w:tabs>
          <w:tab w:val="clear" w:pos="360"/>
        </w:tabs>
      </w:pPr>
      <w:r>
        <w:t xml:space="preserve">Протокол тестирования удобства использования, со сделанными выводами п </w:t>
      </w:r>
      <w:proofErr w:type="gramStart"/>
      <w:r>
        <w:t>5.</w:t>
      </w:r>
      <w:r w:rsidR="00294877">
        <w:t>1-5.3</w:t>
      </w:r>
      <w:proofErr w:type="gramEnd"/>
      <w:r>
        <w:t>;</w:t>
      </w:r>
    </w:p>
    <w:p w14:paraId="0368B7AE" w14:textId="77777777" w:rsidR="00C70A4C" w:rsidRDefault="00C70A4C" w:rsidP="00C70A4C">
      <w:pPr>
        <w:pStyle w:val="2"/>
        <w:tabs>
          <w:tab w:val="clear" w:pos="360"/>
        </w:tabs>
      </w:pPr>
      <w:r>
        <w:t>Ответы на контрольные вопросы п. 6.3;</w:t>
      </w:r>
    </w:p>
    <w:p w14:paraId="635B4355" w14:textId="77777777" w:rsidR="00C70A4C" w:rsidRDefault="00C70A4C" w:rsidP="00C70A4C">
      <w:pPr>
        <w:pStyle w:val="2"/>
        <w:tabs>
          <w:tab w:val="clear" w:pos="360"/>
        </w:tabs>
      </w:pPr>
      <w:r>
        <w:t>Вывод по проделанной работе.</w:t>
      </w:r>
    </w:p>
    <w:p w14:paraId="3F330BC4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Контрольные вопросы</w:t>
      </w:r>
    </w:p>
    <w:p w14:paraId="245729A8" w14:textId="77777777" w:rsidR="00C70A4C" w:rsidRDefault="00C70A4C" w:rsidP="00C70A4C">
      <w:pPr>
        <w:pStyle w:val="2"/>
        <w:tabs>
          <w:tab w:val="clear" w:pos="360"/>
        </w:tabs>
      </w:pPr>
      <w:r>
        <w:t>Какие основные показатели учитываются при оценке удобства использования ПО?</w:t>
      </w:r>
    </w:p>
    <w:p w14:paraId="3EE5E880" w14:textId="77777777" w:rsidR="00C70A4C" w:rsidRDefault="00C70A4C" w:rsidP="00C70A4C">
      <w:pPr>
        <w:pStyle w:val="2"/>
        <w:tabs>
          <w:tab w:val="clear" w:pos="360"/>
        </w:tabs>
      </w:pPr>
      <w:r>
        <w:t xml:space="preserve">Что такое "когнитивная нагрузка" и как она влияет на </w:t>
      </w:r>
      <w:proofErr w:type="spellStart"/>
      <w:r>
        <w:t>usability</w:t>
      </w:r>
      <w:proofErr w:type="spellEnd"/>
      <w:r>
        <w:t xml:space="preserve"> ПО?</w:t>
      </w:r>
    </w:p>
    <w:p w14:paraId="15154182" w14:textId="77777777" w:rsidR="00C70A4C" w:rsidRDefault="00C70A4C" w:rsidP="00C70A4C">
      <w:pPr>
        <w:pStyle w:val="2"/>
        <w:tabs>
          <w:tab w:val="clear" w:pos="360"/>
        </w:tabs>
      </w:pPr>
      <w:r>
        <w:t xml:space="preserve">Какие преимущества и недостатки существуют у различных методов сбора данных (наблюдение, опросы, интервью) в </w:t>
      </w:r>
      <w:proofErr w:type="spellStart"/>
      <w:r>
        <w:t>usability</w:t>
      </w:r>
      <w:proofErr w:type="spellEnd"/>
      <w:r>
        <w:t xml:space="preserve"> тестировании?</w:t>
      </w:r>
    </w:p>
    <w:p w14:paraId="6B7EC4E2" w14:textId="77777777" w:rsidR="00C70A4C" w:rsidRDefault="00C70A4C" w:rsidP="00C70A4C">
      <w:pPr>
        <w:pStyle w:val="1"/>
        <w:tabs>
          <w:tab w:val="clear" w:pos="360"/>
        </w:tabs>
        <w:ind w:firstLine="0"/>
      </w:pPr>
      <w:r>
        <w:t>Приложение</w:t>
      </w:r>
    </w:p>
    <w:p w14:paraId="7953F5D4" w14:textId="77777777" w:rsidR="00C70A4C" w:rsidRDefault="00C70A4C" w:rsidP="00C70A4C"/>
    <w:p w14:paraId="65F829A9" w14:textId="2A0176F5" w:rsidR="00DB599A" w:rsidRDefault="006E31C1" w:rsidP="00C70A4C">
      <w:r>
        <w:t>Задачи для тестирования</w:t>
      </w:r>
    </w:p>
    <w:p w14:paraId="7081A9C2" w14:textId="77777777" w:rsidR="006E31C1" w:rsidRDefault="006E31C1" w:rsidP="00C70A4C"/>
    <w:p w14:paraId="5EA86037" w14:textId="725B3C92" w:rsidR="006E31C1" w:rsidRDefault="006E31C1" w:rsidP="006E31C1">
      <w:pPr>
        <w:pStyle w:val="a8"/>
        <w:numPr>
          <w:ilvl w:val="0"/>
          <w:numId w:val="11"/>
        </w:numPr>
      </w:pPr>
      <w:r>
        <w:t>Регистрация</w:t>
      </w:r>
      <w:r w:rsidR="00241857" w:rsidRPr="00491EA2">
        <w:t xml:space="preserve"> (</w:t>
      </w:r>
      <w:r w:rsidR="00241857">
        <w:t xml:space="preserve">создайте пользователя с </w:t>
      </w:r>
      <w:r w:rsidR="00902AE2">
        <w:t>логином</w:t>
      </w:r>
      <w:r w:rsidR="00241857">
        <w:t xml:space="preserve"> </w:t>
      </w:r>
      <w:proofErr w:type="spellStart"/>
      <w:r w:rsidR="00241857">
        <w:rPr>
          <w:lang w:val="en-US"/>
        </w:rPr>
        <w:t>isppNN</w:t>
      </w:r>
      <w:proofErr w:type="spellEnd"/>
      <w:r w:rsidR="00491EA2" w:rsidRPr="00491EA2">
        <w:t>-</w:t>
      </w:r>
      <w:r w:rsidR="00491EA2">
        <w:rPr>
          <w:lang w:val="en-US"/>
        </w:rPr>
        <w:t>XX</w:t>
      </w:r>
      <w:r w:rsidR="00241857" w:rsidRPr="00491EA2">
        <w:t>)</w:t>
      </w:r>
    </w:p>
    <w:p w14:paraId="60829AC8" w14:textId="5EADF224" w:rsidR="006E31C1" w:rsidRDefault="005531C7" w:rsidP="005531C7">
      <w:pPr>
        <w:ind w:left="786" w:firstLine="630"/>
      </w:pPr>
      <w:r>
        <w:t xml:space="preserve">, в </w:t>
      </w:r>
      <w:proofErr w:type="gramStart"/>
      <w:r>
        <w:t>т.ч.</w:t>
      </w:r>
      <w:proofErr w:type="gramEnd"/>
      <w:r>
        <w:t xml:space="preserve"> Указание пароля высокой надежности</w:t>
      </w:r>
    </w:p>
    <w:p w14:paraId="5F5C5A16" w14:textId="51105454" w:rsidR="005531C7" w:rsidRDefault="00C200B2" w:rsidP="005531C7">
      <w:pPr>
        <w:pStyle w:val="a8"/>
        <w:numPr>
          <w:ilvl w:val="0"/>
          <w:numId w:val="11"/>
        </w:numPr>
      </w:pPr>
      <w:r>
        <w:t>Восстановление пароля</w:t>
      </w:r>
      <w:r w:rsidR="00011391">
        <w:t xml:space="preserve"> (при регистрации необходимо указать корректную почту)</w:t>
      </w:r>
    </w:p>
    <w:p w14:paraId="5AA9821C" w14:textId="59191362" w:rsidR="00C200B2" w:rsidRDefault="00DD6398" w:rsidP="005531C7">
      <w:pPr>
        <w:pStyle w:val="a8"/>
        <w:numPr>
          <w:ilvl w:val="0"/>
          <w:numId w:val="11"/>
        </w:numPr>
      </w:pPr>
      <w:r>
        <w:t>Вход в систему</w:t>
      </w:r>
    </w:p>
    <w:p w14:paraId="3064C2A1" w14:textId="4BD1AC54" w:rsidR="00DD6398" w:rsidRDefault="00D62447" w:rsidP="005531C7">
      <w:pPr>
        <w:pStyle w:val="a8"/>
        <w:numPr>
          <w:ilvl w:val="0"/>
          <w:numId w:val="11"/>
        </w:numPr>
      </w:pPr>
      <w:r>
        <w:t>Вход в автономном режиме</w:t>
      </w:r>
    </w:p>
    <w:p w14:paraId="62D34260" w14:textId="714D06B6" w:rsidR="00D62447" w:rsidRPr="002C2DFD" w:rsidRDefault="000B5B84" w:rsidP="005531C7">
      <w:pPr>
        <w:pStyle w:val="a8"/>
        <w:numPr>
          <w:ilvl w:val="0"/>
          <w:numId w:val="11"/>
        </w:numPr>
      </w:pPr>
      <w:r>
        <w:t>Загрузка файлов в хранилище, их последующее скачивание и удаление</w:t>
      </w:r>
    </w:p>
    <w:p w14:paraId="080F709B" w14:textId="7F9B55B8" w:rsidR="002C2DFD" w:rsidRDefault="00C61588" w:rsidP="005531C7">
      <w:pPr>
        <w:pStyle w:val="a8"/>
        <w:numPr>
          <w:ilvl w:val="0"/>
          <w:numId w:val="11"/>
        </w:numPr>
      </w:pPr>
      <w:r>
        <w:t>Создание папок в хранилищ</w:t>
      </w:r>
      <w:r w:rsidR="00337F2B">
        <w:t>е, навигация по папкам</w:t>
      </w:r>
    </w:p>
    <w:p w14:paraId="4683170F" w14:textId="2B044C74" w:rsidR="00337F2B" w:rsidRDefault="00337F2B" w:rsidP="005531C7">
      <w:pPr>
        <w:pStyle w:val="a8"/>
        <w:numPr>
          <w:ilvl w:val="0"/>
          <w:numId w:val="11"/>
        </w:numPr>
      </w:pPr>
      <w:r>
        <w:t>Загрузка каталогов из хранилища</w:t>
      </w:r>
    </w:p>
    <w:p w14:paraId="1571CC21" w14:textId="6DD15F6A" w:rsidR="00337F2B" w:rsidRDefault="00680D40" w:rsidP="005531C7">
      <w:pPr>
        <w:pStyle w:val="a8"/>
        <w:numPr>
          <w:ilvl w:val="0"/>
          <w:numId w:val="11"/>
        </w:numPr>
      </w:pPr>
      <w:r>
        <w:t>Изменение учетных данных пользователя на странице администрирования</w:t>
      </w:r>
    </w:p>
    <w:p w14:paraId="39DCF73F" w14:textId="77777777" w:rsidR="0069278A" w:rsidRDefault="0069278A" w:rsidP="0069278A"/>
    <w:p w14:paraId="075F97CD" w14:textId="4B8DE1D8" w:rsidR="0069278A" w:rsidRPr="0069278A" w:rsidRDefault="0069278A" w:rsidP="0069278A">
      <w:pPr>
        <w:rPr>
          <w:lang w:val="en-US"/>
        </w:rPr>
      </w:pPr>
      <w:r>
        <w:t xml:space="preserve">Анкета </w:t>
      </w:r>
      <w:r>
        <w:rPr>
          <w:lang w:val="en-US"/>
        </w:rPr>
        <w:t>SUS</w:t>
      </w:r>
    </w:p>
    <w:p w14:paraId="6741749C" w14:textId="33479B19" w:rsidR="0069278A" w:rsidRDefault="0069278A" w:rsidP="0069278A">
      <w:r>
        <w:rPr>
          <w:noProof/>
        </w:rPr>
        <w:drawing>
          <wp:inline distT="0" distB="0" distL="0" distR="0" wp14:anchorId="5D15E885" wp14:editId="12F6A110">
            <wp:extent cx="4552950" cy="2668501"/>
            <wp:effectExtent l="0" t="0" r="0" b="0"/>
            <wp:docPr id="1324153839" name="Рисунок 1" descr="Анкета SUS, по которой мы опрашивали респондентов о мобильном приложении ба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нкета SUS, по которой мы опрашивали респондентов о мобильном приложении банк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68" cy="26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671C0"/>
    <w:multiLevelType w:val="hybridMultilevel"/>
    <w:tmpl w:val="40BE4DE0"/>
    <w:lvl w:ilvl="0" w:tplc="4CAE3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4" w15:restartNumberingAfterBreak="0">
    <w:nsid w:val="6ED64C27"/>
    <w:multiLevelType w:val="multilevel"/>
    <w:tmpl w:val="68BC61E4"/>
    <w:numStyleLink w:val="a"/>
  </w:abstractNum>
  <w:num w:numId="1" w16cid:durableId="1386948056">
    <w:abstractNumId w:val="3"/>
  </w:num>
  <w:num w:numId="2" w16cid:durableId="141122171">
    <w:abstractNumId w:val="3"/>
  </w:num>
  <w:num w:numId="3" w16cid:durableId="634676009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4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3"/>
  </w:num>
  <w:num w:numId="6" w16cid:durableId="797380273">
    <w:abstractNumId w:val="3"/>
  </w:num>
  <w:num w:numId="7" w16cid:durableId="10939367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2279351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1304696836">
    <w:abstractNumId w:val="0"/>
  </w:num>
  <w:num w:numId="10" w16cid:durableId="1627613604">
    <w:abstractNumId w:val="1"/>
  </w:num>
  <w:num w:numId="11" w16cid:durableId="612516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9A"/>
    <w:rsid w:val="000026A3"/>
    <w:rsid w:val="00007C92"/>
    <w:rsid w:val="00011391"/>
    <w:rsid w:val="0005057A"/>
    <w:rsid w:val="00050A23"/>
    <w:rsid w:val="00055311"/>
    <w:rsid w:val="0005703D"/>
    <w:rsid w:val="00070FAF"/>
    <w:rsid w:val="000A75A6"/>
    <w:rsid w:val="000B5B84"/>
    <w:rsid w:val="001558FE"/>
    <w:rsid w:val="0018259A"/>
    <w:rsid w:val="001974B9"/>
    <w:rsid w:val="001E32F3"/>
    <w:rsid w:val="001E5BDB"/>
    <w:rsid w:val="00241857"/>
    <w:rsid w:val="00250422"/>
    <w:rsid w:val="00261B0A"/>
    <w:rsid w:val="00271E47"/>
    <w:rsid w:val="0028052D"/>
    <w:rsid w:val="00294877"/>
    <w:rsid w:val="002A1863"/>
    <w:rsid w:val="002A7C14"/>
    <w:rsid w:val="002B4CF4"/>
    <w:rsid w:val="002C0EA9"/>
    <w:rsid w:val="002C2DFD"/>
    <w:rsid w:val="002E323F"/>
    <w:rsid w:val="00300E61"/>
    <w:rsid w:val="00303910"/>
    <w:rsid w:val="00312C02"/>
    <w:rsid w:val="00337F2B"/>
    <w:rsid w:val="003859BA"/>
    <w:rsid w:val="003E2CFB"/>
    <w:rsid w:val="003F2E3E"/>
    <w:rsid w:val="0046571D"/>
    <w:rsid w:val="0047171E"/>
    <w:rsid w:val="00491EA2"/>
    <w:rsid w:val="004A368A"/>
    <w:rsid w:val="004E4FA5"/>
    <w:rsid w:val="004F415F"/>
    <w:rsid w:val="005153C7"/>
    <w:rsid w:val="00521CDC"/>
    <w:rsid w:val="0054050E"/>
    <w:rsid w:val="00547D38"/>
    <w:rsid w:val="005531C7"/>
    <w:rsid w:val="00567C46"/>
    <w:rsid w:val="005A0027"/>
    <w:rsid w:val="005B38B0"/>
    <w:rsid w:val="005E55A1"/>
    <w:rsid w:val="005E56BF"/>
    <w:rsid w:val="006117C5"/>
    <w:rsid w:val="0064253C"/>
    <w:rsid w:val="00655718"/>
    <w:rsid w:val="00680AD8"/>
    <w:rsid w:val="00680D40"/>
    <w:rsid w:val="0069278A"/>
    <w:rsid w:val="00693BA2"/>
    <w:rsid w:val="006B222E"/>
    <w:rsid w:val="006E2B52"/>
    <w:rsid w:val="006E31C1"/>
    <w:rsid w:val="006E744F"/>
    <w:rsid w:val="0071679E"/>
    <w:rsid w:val="007371D3"/>
    <w:rsid w:val="007A14A3"/>
    <w:rsid w:val="007D0742"/>
    <w:rsid w:val="00810D48"/>
    <w:rsid w:val="00814C20"/>
    <w:rsid w:val="00823045"/>
    <w:rsid w:val="008823E4"/>
    <w:rsid w:val="008A200C"/>
    <w:rsid w:val="008E5BAC"/>
    <w:rsid w:val="008E62F7"/>
    <w:rsid w:val="00902AE2"/>
    <w:rsid w:val="00905E32"/>
    <w:rsid w:val="00925158"/>
    <w:rsid w:val="00934150"/>
    <w:rsid w:val="00940C94"/>
    <w:rsid w:val="009C1835"/>
    <w:rsid w:val="009E59FA"/>
    <w:rsid w:val="00A05FF5"/>
    <w:rsid w:val="00A15CE7"/>
    <w:rsid w:val="00A26367"/>
    <w:rsid w:val="00A5210C"/>
    <w:rsid w:val="00A725FE"/>
    <w:rsid w:val="00A7632F"/>
    <w:rsid w:val="00A77476"/>
    <w:rsid w:val="00A867D7"/>
    <w:rsid w:val="00A925B2"/>
    <w:rsid w:val="00AB6C7B"/>
    <w:rsid w:val="00B5717D"/>
    <w:rsid w:val="00BB0F8C"/>
    <w:rsid w:val="00BB419C"/>
    <w:rsid w:val="00BC689F"/>
    <w:rsid w:val="00BD694E"/>
    <w:rsid w:val="00C00A5F"/>
    <w:rsid w:val="00C200B2"/>
    <w:rsid w:val="00C31CF4"/>
    <w:rsid w:val="00C36CD9"/>
    <w:rsid w:val="00C55F81"/>
    <w:rsid w:val="00C60FAD"/>
    <w:rsid w:val="00C61588"/>
    <w:rsid w:val="00C61908"/>
    <w:rsid w:val="00C63ADA"/>
    <w:rsid w:val="00C70A4C"/>
    <w:rsid w:val="00C93E8A"/>
    <w:rsid w:val="00C97CE9"/>
    <w:rsid w:val="00CA1828"/>
    <w:rsid w:val="00CC64E8"/>
    <w:rsid w:val="00CF0E87"/>
    <w:rsid w:val="00D62447"/>
    <w:rsid w:val="00D66C75"/>
    <w:rsid w:val="00D85204"/>
    <w:rsid w:val="00DB402D"/>
    <w:rsid w:val="00DB599A"/>
    <w:rsid w:val="00DD6398"/>
    <w:rsid w:val="00DE655B"/>
    <w:rsid w:val="00E01507"/>
    <w:rsid w:val="00E357EE"/>
    <w:rsid w:val="00E65989"/>
    <w:rsid w:val="00E663E7"/>
    <w:rsid w:val="00E83B56"/>
    <w:rsid w:val="00E860C8"/>
    <w:rsid w:val="00EB2E6A"/>
    <w:rsid w:val="00ED0F18"/>
    <w:rsid w:val="00EE187F"/>
    <w:rsid w:val="00EE6678"/>
    <w:rsid w:val="00EF1B53"/>
    <w:rsid w:val="00F14971"/>
    <w:rsid w:val="00F3276A"/>
    <w:rsid w:val="00F33876"/>
    <w:rsid w:val="00F568DA"/>
    <w:rsid w:val="00F81822"/>
    <w:rsid w:val="00F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AC6D7"/>
  <w15:chartTrackingRefBased/>
  <w15:docId w15:val="{4F20E209-0867-4C3E-A537-A92FE89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0A4C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tabs>
        <w:tab w:val="num" w:pos="360"/>
      </w:tabs>
      <w:spacing w:before="280"/>
      <w:ind w:firstLine="567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tabs>
        <w:tab w:val="num" w:pos="360"/>
      </w:tabs>
    </w:pPr>
  </w:style>
  <w:style w:type="character" w:customStyle="1" w:styleId="24">
    <w:name w:val="Основная нумерация 2 Знак"/>
    <w:basedOn w:val="a1"/>
    <w:link w:val="2"/>
    <w:rsid w:val="00E65989"/>
  </w:style>
  <w:style w:type="character" w:styleId="af">
    <w:name w:val="Hyperlink"/>
    <w:basedOn w:val="a1"/>
    <w:uiPriority w:val="99"/>
    <w:unhideWhenUsed/>
    <w:rsid w:val="00DB599A"/>
    <w:rPr>
      <w:color w:val="467886" w:themeColor="hyperlink"/>
      <w:u w:val="single"/>
    </w:rPr>
  </w:style>
  <w:style w:type="table" w:styleId="af0">
    <w:name w:val="Table Grid"/>
    <w:basedOn w:val="a2"/>
    <w:uiPriority w:val="39"/>
    <w:rsid w:val="00A7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1"/>
    <w:uiPriority w:val="99"/>
    <w:semiHidden/>
    <w:unhideWhenUsed/>
    <w:rsid w:val="00DB402D"/>
    <w:rPr>
      <w:color w:val="96607D" w:themeColor="followedHyperlink"/>
      <w:u w:val="single"/>
    </w:rPr>
  </w:style>
  <w:style w:type="paragraph" w:styleId="af2">
    <w:name w:val="No Spacing"/>
    <w:uiPriority w:val="1"/>
    <w:qFormat/>
    <w:rsid w:val="00C70A4C"/>
    <w:pPr>
      <w:spacing w:after="0" w:line="240" w:lineRule="auto"/>
      <w:ind w:firstLine="56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.lanbook.com/book/330125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72</TotalTime>
  <Pages>2</Pages>
  <Words>390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88</cp:revision>
  <cp:lastPrinted>2025-10-28T16:25:00Z</cp:lastPrinted>
  <dcterms:created xsi:type="dcterms:W3CDTF">2025-09-21T16:21:00Z</dcterms:created>
  <dcterms:modified xsi:type="dcterms:W3CDTF">2025-10-29T08:23:00Z</dcterms:modified>
</cp:coreProperties>
</file>