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B5B08" w14:textId="77777777" w:rsidR="0000505C" w:rsidRDefault="0000505C" w:rsidP="0000505C">
      <w:pPr>
        <w:pStyle w:val="10"/>
      </w:pPr>
      <w:bookmarkStart w:id="0" w:name="_Toc198937031"/>
      <w:r>
        <w:t>Лабораторная работа №7</w:t>
      </w:r>
      <w:r>
        <w:br/>
      </w:r>
      <w:r w:rsidRPr="007E6CA5">
        <w:t xml:space="preserve">Исследование процесса </w:t>
      </w:r>
      <w:r>
        <w:t>интеграционного тестирования ПО</w:t>
      </w:r>
      <w:bookmarkEnd w:id="0"/>
    </w:p>
    <w:p w14:paraId="00C018C1" w14:textId="77777777" w:rsidR="0000505C" w:rsidRDefault="0000505C" w:rsidP="0000505C">
      <w:pPr>
        <w:pStyle w:val="1"/>
        <w:numPr>
          <w:ilvl w:val="0"/>
          <w:numId w:val="7"/>
        </w:numPr>
      </w:pPr>
      <w:r>
        <w:t>Цель работы</w:t>
      </w:r>
    </w:p>
    <w:p w14:paraId="6482453B" w14:textId="77777777" w:rsidR="0000505C" w:rsidRDefault="0000505C" w:rsidP="0000505C">
      <w:pPr>
        <w:pStyle w:val="2"/>
        <w:numPr>
          <w:ilvl w:val="1"/>
          <w:numId w:val="1"/>
        </w:numPr>
      </w:pPr>
      <w:r>
        <w:t>Изучить особенности процесса интеграционного тестирования программного кода при помощи библиотеки xUnit и Moq;</w:t>
      </w:r>
    </w:p>
    <w:p w14:paraId="74A6CD36" w14:textId="77777777" w:rsidR="0000505C" w:rsidRDefault="0000505C" w:rsidP="0000505C">
      <w:pPr>
        <w:pStyle w:val="1"/>
        <w:numPr>
          <w:ilvl w:val="0"/>
          <w:numId w:val="1"/>
        </w:numPr>
      </w:pPr>
      <w:r>
        <w:t>Литература</w:t>
      </w:r>
    </w:p>
    <w:p w14:paraId="3E1B81AF" w14:textId="77777777" w:rsidR="0000505C" w:rsidRDefault="0000505C" w:rsidP="0000505C">
      <w:pPr>
        <w:pStyle w:val="2"/>
        <w:tabs>
          <w:tab w:val="clear" w:pos="360"/>
        </w:tabs>
      </w:pPr>
      <w:r w:rsidRPr="002D00BE">
        <w:t xml:space="preserve">Гагарина, Л. Г. Технология разработки программного обеспечения : учебное пособие / Л.Г. Гагарина, Е.В. Кокорева, Б.Д. Сидорова-Виснадул ; под ред. Л.Г. Гагариной. — Москва : ФОРУМ : ИНФРА-М, 2025. — 400 с. — (Среднее профессиональное образование). - ISBN 978-5-8199-0812-9. - Текст : электронный. - URL: </w:t>
      </w:r>
      <w:hyperlink r:id="rId5" w:history="1">
        <w:r w:rsidRPr="007D2E84">
          <w:rPr>
            <w:rStyle w:val="af"/>
          </w:rPr>
          <w:t>https://znanium.ru/catalog/product/2183867</w:t>
        </w:r>
      </w:hyperlink>
      <w:r>
        <w:t xml:space="preserve"> </w:t>
      </w:r>
      <w:r w:rsidRPr="002D00BE">
        <w:t>– Режим доступа: по подписке.</w:t>
      </w:r>
    </w:p>
    <w:p w14:paraId="404AF429" w14:textId="77777777" w:rsidR="0000505C" w:rsidRDefault="0000505C" w:rsidP="0000505C">
      <w:pPr>
        <w:pStyle w:val="2"/>
        <w:tabs>
          <w:tab w:val="clear" w:pos="360"/>
        </w:tabs>
      </w:pPr>
      <w:r w:rsidRPr="002548E7">
        <w:t xml:space="preserve">Игнатьев, А. В. Тестирование программного обеспечения : учебное пособие для вузов / А. В. Игнатьев. — 4-е изд., стер. — Санкт-Петербург : Лань, 2025. — 56 с. — ISBN 978-5-507-50858-7. — Текст : электронный // Лань : электронно-библиотечная система. — URL: </w:t>
      </w:r>
      <w:hyperlink r:id="rId6" w:history="1">
        <w:r w:rsidRPr="002548E7">
          <w:rPr>
            <w:rStyle w:val="af"/>
          </w:rPr>
          <w:t>https://e.lanbook.com/book/481331</w:t>
        </w:r>
      </w:hyperlink>
      <w:r>
        <w:t xml:space="preserve"> </w:t>
      </w:r>
      <w:r w:rsidRPr="002548E7">
        <w:t>— Режим доступа: для авториз. пользователей.</w:t>
      </w:r>
    </w:p>
    <w:p w14:paraId="16859DB7" w14:textId="77777777" w:rsidR="0000505C" w:rsidRDefault="0000505C" w:rsidP="0000505C">
      <w:pPr>
        <w:pStyle w:val="1"/>
        <w:numPr>
          <w:ilvl w:val="0"/>
          <w:numId w:val="1"/>
        </w:numPr>
      </w:pPr>
      <w:r>
        <w:t>Подготовка к работе</w:t>
      </w:r>
    </w:p>
    <w:p w14:paraId="1F0040A3" w14:textId="77777777" w:rsidR="0000505C" w:rsidRDefault="0000505C" w:rsidP="0000505C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67BC67CF" w14:textId="77777777" w:rsidR="0000505C" w:rsidRDefault="0000505C" w:rsidP="0000505C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41E74BB0" w14:textId="77777777" w:rsidR="0000505C" w:rsidRDefault="0000505C" w:rsidP="0000505C">
      <w:pPr>
        <w:pStyle w:val="1"/>
        <w:numPr>
          <w:ilvl w:val="0"/>
          <w:numId w:val="1"/>
        </w:numPr>
      </w:pPr>
      <w:r>
        <w:t>Основное оборудование</w:t>
      </w:r>
    </w:p>
    <w:p w14:paraId="614F7075" w14:textId="77777777" w:rsidR="0000505C" w:rsidRDefault="0000505C" w:rsidP="0000505C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3F9A2A52" w14:textId="77777777" w:rsidR="0000505C" w:rsidRDefault="0000505C" w:rsidP="0000505C">
      <w:pPr>
        <w:pStyle w:val="1"/>
        <w:numPr>
          <w:ilvl w:val="0"/>
          <w:numId w:val="1"/>
        </w:numPr>
      </w:pPr>
      <w:r>
        <w:t>Задание</w:t>
      </w:r>
    </w:p>
    <w:p w14:paraId="50709834" w14:textId="10D5A877" w:rsidR="0000505C" w:rsidRDefault="0000505C" w:rsidP="00270137">
      <w:pPr>
        <w:pStyle w:val="2"/>
        <w:numPr>
          <w:ilvl w:val="1"/>
          <w:numId w:val="1"/>
        </w:numPr>
      </w:pPr>
      <w:r>
        <w:t>Загрузить проект библиотеки классов, предоставленный преподавателем</w:t>
      </w:r>
      <w:r w:rsidR="00270137" w:rsidRPr="00270137">
        <w:t xml:space="preserve"> </w:t>
      </w:r>
      <w:r w:rsidR="00270137" w:rsidRPr="00270137">
        <w:t>https://github.com/ReyRom-Edu/IntegrationTesting</w:t>
      </w:r>
      <w:r w:rsidRPr="0000505C">
        <w:t xml:space="preserve">. </w:t>
      </w:r>
      <w:r>
        <w:t xml:space="preserve">Создать новый проект типа проект тестирования </w:t>
      </w:r>
      <w:r w:rsidRPr="0000505C">
        <w:rPr>
          <w:lang w:val="en-US"/>
        </w:rPr>
        <w:t>xUnit</w:t>
      </w:r>
      <w:r>
        <w:t>, установить в нем пакеты</w:t>
      </w:r>
      <w:r w:rsidRPr="00E712A0">
        <w:t xml:space="preserve"> FluentAssertions</w:t>
      </w:r>
      <w:r>
        <w:t xml:space="preserve"> и </w:t>
      </w:r>
      <w:r w:rsidRPr="0000505C">
        <w:rPr>
          <w:lang w:val="en-US"/>
        </w:rPr>
        <w:t>Moq</w:t>
      </w:r>
      <w:r w:rsidR="00270137" w:rsidRPr="00270137">
        <w:t>.</w:t>
      </w:r>
    </w:p>
    <w:p w14:paraId="0A8BE6A0" w14:textId="1890B1D1" w:rsidR="0000505C" w:rsidRDefault="0000505C" w:rsidP="0000505C">
      <w:pPr>
        <w:pStyle w:val="2"/>
        <w:numPr>
          <w:ilvl w:val="1"/>
          <w:numId w:val="1"/>
        </w:numPr>
      </w:pPr>
      <w:r>
        <w:t xml:space="preserve">Разработать набор интеграционных тестов и использованием xUnit и </w:t>
      </w:r>
      <w:r>
        <w:rPr>
          <w:lang w:val="en-US"/>
        </w:rPr>
        <w:t>Moq</w:t>
      </w:r>
      <w:r>
        <w:t>, для всех методов сервиса</w:t>
      </w:r>
      <w:r w:rsidR="00D66B7A" w:rsidRPr="00D66B7A">
        <w:t xml:space="preserve"> </w:t>
      </w:r>
      <w:r w:rsidR="00D66B7A">
        <w:t>с учетом позитивных и негативных сценариев использования</w:t>
      </w:r>
      <w:r>
        <w:t>;</w:t>
      </w:r>
    </w:p>
    <w:p w14:paraId="341B3289" w14:textId="77777777" w:rsidR="0000505C" w:rsidRPr="00064FCE" w:rsidRDefault="0000505C" w:rsidP="008D4FF8">
      <w:pPr>
        <w:pStyle w:val="2"/>
        <w:numPr>
          <w:ilvl w:val="0"/>
          <w:numId w:val="0"/>
        </w:numPr>
        <w:ind w:firstLine="567"/>
      </w:pPr>
      <w:r>
        <w:t xml:space="preserve">Для настройки </w:t>
      </w:r>
      <w:r>
        <w:rPr>
          <w:lang w:val="en-US"/>
        </w:rPr>
        <w:t>mock</w:t>
      </w:r>
      <w:r w:rsidRPr="007E497F">
        <w:t>-</w:t>
      </w:r>
      <w:r>
        <w:t xml:space="preserve">объекта в процессе тестирования используйте методы </w:t>
      </w:r>
      <w:r>
        <w:rPr>
          <w:lang w:val="en-US"/>
        </w:rPr>
        <w:t>Setup</w:t>
      </w:r>
      <w:r w:rsidRPr="00064FCE">
        <w:t xml:space="preserve"> </w:t>
      </w:r>
      <w:r>
        <w:t xml:space="preserve">и </w:t>
      </w:r>
      <w:r>
        <w:rPr>
          <w:lang w:val="en-US"/>
        </w:rPr>
        <w:t>Returns</w:t>
      </w:r>
    </w:p>
    <w:p w14:paraId="126E8445" w14:textId="74E4A265" w:rsidR="0000505C" w:rsidRPr="00064FCE" w:rsidRDefault="0000505C" w:rsidP="0000505C">
      <w:pPr>
        <w:pStyle w:val="2"/>
        <w:tabs>
          <w:tab w:val="clear" w:pos="360"/>
        </w:tabs>
      </w:pPr>
      <w:r>
        <w:t>Выполнить разработанные интеграционные тесты</w:t>
      </w:r>
      <w:r w:rsidR="008D4FF8">
        <w:t>.</w:t>
      </w:r>
      <w:r w:rsidR="00943F4C">
        <w:t xml:space="preserve"> Все они должны завершаться успешно</w:t>
      </w:r>
    </w:p>
    <w:p w14:paraId="34D4FE05" w14:textId="77777777" w:rsidR="0000505C" w:rsidRDefault="0000505C" w:rsidP="0000505C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6A21CD12" w14:textId="77777777" w:rsidR="0000505C" w:rsidRDefault="0000505C" w:rsidP="0000505C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2DC521C7" w14:textId="77777777" w:rsidR="0000505C" w:rsidRDefault="0000505C" w:rsidP="0000505C">
      <w:pPr>
        <w:pStyle w:val="2"/>
        <w:numPr>
          <w:ilvl w:val="1"/>
          <w:numId w:val="1"/>
        </w:numPr>
      </w:pPr>
      <w:r>
        <w:t>Выполнить тестирование ПО п. 5.1-5.5;</w:t>
      </w:r>
    </w:p>
    <w:p w14:paraId="7EAD9AE4" w14:textId="77777777" w:rsidR="0000505C" w:rsidRDefault="0000505C" w:rsidP="0000505C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651C2798" w14:textId="77777777" w:rsidR="0000505C" w:rsidRDefault="0000505C" w:rsidP="0000505C">
      <w:pPr>
        <w:pStyle w:val="2"/>
        <w:numPr>
          <w:ilvl w:val="1"/>
          <w:numId w:val="1"/>
        </w:numPr>
      </w:pPr>
      <w:r>
        <w:t>Заполнить отчет п. 7.</w:t>
      </w:r>
    </w:p>
    <w:p w14:paraId="0427DB59" w14:textId="77777777" w:rsidR="0000505C" w:rsidRDefault="0000505C" w:rsidP="0000505C">
      <w:pPr>
        <w:pStyle w:val="1"/>
        <w:numPr>
          <w:ilvl w:val="0"/>
          <w:numId w:val="1"/>
        </w:numPr>
      </w:pPr>
      <w:r>
        <w:lastRenderedPageBreak/>
        <w:t>Содержание отчета</w:t>
      </w:r>
    </w:p>
    <w:p w14:paraId="081692BE" w14:textId="77777777" w:rsidR="0000505C" w:rsidRDefault="0000505C" w:rsidP="0000505C">
      <w:pPr>
        <w:pStyle w:val="2"/>
        <w:numPr>
          <w:ilvl w:val="1"/>
          <w:numId w:val="1"/>
        </w:numPr>
      </w:pPr>
      <w:r>
        <w:t>Титульный лист;</w:t>
      </w:r>
    </w:p>
    <w:p w14:paraId="65083958" w14:textId="77777777" w:rsidR="0000505C" w:rsidRDefault="0000505C" w:rsidP="0000505C">
      <w:pPr>
        <w:pStyle w:val="2"/>
        <w:numPr>
          <w:ilvl w:val="1"/>
          <w:numId w:val="1"/>
        </w:numPr>
      </w:pPr>
      <w:r>
        <w:t>Цель работы;</w:t>
      </w:r>
    </w:p>
    <w:p w14:paraId="078CD943" w14:textId="77777777" w:rsidR="0000505C" w:rsidRDefault="0000505C" w:rsidP="0000505C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41778F38" w14:textId="77777777" w:rsidR="0000505C" w:rsidRDefault="0000505C" w:rsidP="0000505C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22BE33CF" w14:textId="77777777" w:rsidR="0000505C" w:rsidRDefault="0000505C" w:rsidP="0000505C">
      <w:pPr>
        <w:pStyle w:val="1"/>
        <w:numPr>
          <w:ilvl w:val="0"/>
          <w:numId w:val="1"/>
        </w:numPr>
      </w:pPr>
      <w:r>
        <w:t>Контрольные вопросы</w:t>
      </w:r>
    </w:p>
    <w:p w14:paraId="75D64537" w14:textId="77777777" w:rsidR="0000505C" w:rsidRDefault="0000505C" w:rsidP="0000505C">
      <w:pPr>
        <w:pStyle w:val="2"/>
        <w:numPr>
          <w:ilvl w:val="1"/>
          <w:numId w:val="1"/>
        </w:numPr>
      </w:pPr>
      <w:r>
        <w:t>Что такое интеграционное тестирование?</w:t>
      </w:r>
    </w:p>
    <w:p w14:paraId="382A57F3" w14:textId="77777777" w:rsidR="0000505C" w:rsidRDefault="0000505C" w:rsidP="0000505C">
      <w:pPr>
        <w:pStyle w:val="2"/>
        <w:numPr>
          <w:ilvl w:val="1"/>
          <w:numId w:val="1"/>
        </w:numPr>
      </w:pPr>
      <w:r>
        <w:t>Какой метод используется для настройки зависимостей подменяемых Moq?</w:t>
      </w:r>
    </w:p>
    <w:p w14:paraId="4B7CE09D" w14:textId="77777777" w:rsidR="0000505C" w:rsidRDefault="0000505C" w:rsidP="0000505C">
      <w:pPr>
        <w:pStyle w:val="2"/>
        <w:numPr>
          <w:ilvl w:val="1"/>
          <w:numId w:val="1"/>
        </w:numPr>
      </w:pPr>
      <w:r>
        <w:t>Какой метод используется для проверки выполнялись ли какие-либо действия в зависимостях подменяемых Moq?</w:t>
      </w:r>
    </w:p>
    <w:p w14:paraId="65F829A9" w14:textId="2FF9672F" w:rsidR="00DB599A" w:rsidRPr="0000505C" w:rsidRDefault="00DB599A" w:rsidP="0000505C"/>
    <w:sectPr w:rsidR="00DB599A" w:rsidRPr="00005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3" w15:restartNumberingAfterBreak="0">
    <w:nsid w:val="6ED64C27"/>
    <w:multiLevelType w:val="multilevel"/>
    <w:tmpl w:val="68BC61E4"/>
    <w:numStyleLink w:val="a"/>
  </w:abstractNum>
  <w:num w:numId="1" w16cid:durableId="1386948056">
    <w:abstractNumId w:val="2"/>
  </w:num>
  <w:num w:numId="2" w16cid:durableId="141122171">
    <w:abstractNumId w:val="2"/>
  </w:num>
  <w:num w:numId="3" w16cid:durableId="63467600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2"/>
  </w:num>
  <w:num w:numId="6" w16cid:durableId="797380273">
    <w:abstractNumId w:val="2"/>
  </w:num>
  <w:num w:numId="7" w16cid:durableId="1093936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2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0505C"/>
    <w:rsid w:val="00055311"/>
    <w:rsid w:val="00070FAF"/>
    <w:rsid w:val="000A75A6"/>
    <w:rsid w:val="001558FE"/>
    <w:rsid w:val="0018259A"/>
    <w:rsid w:val="001974B9"/>
    <w:rsid w:val="001E32F3"/>
    <w:rsid w:val="00261B0A"/>
    <w:rsid w:val="00270137"/>
    <w:rsid w:val="00271E47"/>
    <w:rsid w:val="0028052D"/>
    <w:rsid w:val="002A7C14"/>
    <w:rsid w:val="002E323F"/>
    <w:rsid w:val="00300E61"/>
    <w:rsid w:val="003859BA"/>
    <w:rsid w:val="003E2CFB"/>
    <w:rsid w:val="0046571D"/>
    <w:rsid w:val="004A368A"/>
    <w:rsid w:val="004E4FA5"/>
    <w:rsid w:val="004F415F"/>
    <w:rsid w:val="0054050E"/>
    <w:rsid w:val="00567C46"/>
    <w:rsid w:val="005E56BF"/>
    <w:rsid w:val="00693BA2"/>
    <w:rsid w:val="006E2B52"/>
    <w:rsid w:val="006E744F"/>
    <w:rsid w:val="00814C20"/>
    <w:rsid w:val="008823E4"/>
    <w:rsid w:val="008D4FF8"/>
    <w:rsid w:val="008E62F7"/>
    <w:rsid w:val="00905E32"/>
    <w:rsid w:val="00925158"/>
    <w:rsid w:val="00943F4C"/>
    <w:rsid w:val="00A15CE7"/>
    <w:rsid w:val="00A725FE"/>
    <w:rsid w:val="00A7632F"/>
    <w:rsid w:val="00A77476"/>
    <w:rsid w:val="00A867D7"/>
    <w:rsid w:val="00A925B2"/>
    <w:rsid w:val="00BC689F"/>
    <w:rsid w:val="00C31CF4"/>
    <w:rsid w:val="00C36CD9"/>
    <w:rsid w:val="00C55F81"/>
    <w:rsid w:val="00C61908"/>
    <w:rsid w:val="00C75C66"/>
    <w:rsid w:val="00C93E8A"/>
    <w:rsid w:val="00C97CE9"/>
    <w:rsid w:val="00CA1828"/>
    <w:rsid w:val="00CC64E8"/>
    <w:rsid w:val="00CF0E87"/>
    <w:rsid w:val="00D66B7A"/>
    <w:rsid w:val="00D66C75"/>
    <w:rsid w:val="00D85204"/>
    <w:rsid w:val="00DB402D"/>
    <w:rsid w:val="00DB599A"/>
    <w:rsid w:val="00E01507"/>
    <w:rsid w:val="00E65989"/>
    <w:rsid w:val="00EE187F"/>
    <w:rsid w:val="00EF1B53"/>
    <w:rsid w:val="00F33876"/>
    <w:rsid w:val="00F568DA"/>
    <w:rsid w:val="00FA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5E32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lanbook.com/book/481331" TargetMode="External"/><Relationship Id="rId5" Type="http://schemas.openxmlformats.org/officeDocument/2006/relationships/hyperlink" Target="https://znanium.ru/catalog/product/2183867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</TotalTime>
  <Pages>2</Pages>
  <Words>284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23</cp:revision>
  <dcterms:created xsi:type="dcterms:W3CDTF">2025-09-21T16:21:00Z</dcterms:created>
  <dcterms:modified xsi:type="dcterms:W3CDTF">2025-10-13T17:47:00Z</dcterms:modified>
</cp:coreProperties>
</file>