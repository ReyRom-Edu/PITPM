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E921" w14:textId="77777777" w:rsidR="00C00A5F" w:rsidRDefault="00C00A5F" w:rsidP="00C00A5F">
      <w:pPr>
        <w:pStyle w:val="10"/>
      </w:pPr>
      <w:bookmarkStart w:id="0" w:name="_Toc198937034"/>
      <w:r>
        <w:t>Лабораторная работа №10</w:t>
      </w:r>
      <w:r>
        <w:br/>
        <w:t>Испытание ПО методом регрессионного тестирования</w:t>
      </w:r>
      <w:bookmarkEnd w:id="0"/>
    </w:p>
    <w:p w14:paraId="73F86789" w14:textId="77777777" w:rsidR="00C00A5F" w:rsidRDefault="00C00A5F" w:rsidP="00C00A5F">
      <w:pPr>
        <w:pStyle w:val="1"/>
        <w:numPr>
          <w:ilvl w:val="0"/>
          <w:numId w:val="7"/>
        </w:numPr>
      </w:pPr>
      <w:r>
        <w:t>Цель работы</w:t>
      </w:r>
    </w:p>
    <w:p w14:paraId="1BA8E231" w14:textId="77777777" w:rsidR="00C00A5F" w:rsidRDefault="00C00A5F" w:rsidP="00C00A5F">
      <w:pPr>
        <w:pStyle w:val="2"/>
        <w:numPr>
          <w:ilvl w:val="1"/>
          <w:numId w:val="1"/>
        </w:numPr>
      </w:pPr>
      <w:r>
        <w:t>Освоить процесс применения регрессионного тестирования.</w:t>
      </w:r>
    </w:p>
    <w:p w14:paraId="38FA292C" w14:textId="77777777" w:rsidR="00C00A5F" w:rsidRDefault="00C00A5F" w:rsidP="00C00A5F">
      <w:pPr>
        <w:pStyle w:val="2"/>
        <w:numPr>
          <w:ilvl w:val="1"/>
          <w:numId w:val="1"/>
        </w:numPr>
      </w:pPr>
      <w:r>
        <w:t xml:space="preserve">Изучить работу с </w:t>
      </w:r>
      <w:r>
        <w:rPr>
          <w:lang w:val="en-US"/>
        </w:rPr>
        <w:t>GitHub</w:t>
      </w:r>
      <w:r w:rsidRPr="009D124A">
        <w:t xml:space="preserve"> </w:t>
      </w:r>
      <w:r>
        <w:rPr>
          <w:lang w:val="en-US"/>
        </w:rPr>
        <w:t>Actions</w:t>
      </w:r>
      <w:r>
        <w:t xml:space="preserve"> для автоматического тестирования.</w:t>
      </w:r>
    </w:p>
    <w:p w14:paraId="700A5FBD" w14:textId="77777777" w:rsidR="00C00A5F" w:rsidRPr="005A2F27" w:rsidRDefault="00C00A5F" w:rsidP="00C00A5F">
      <w:pPr>
        <w:pStyle w:val="1"/>
        <w:numPr>
          <w:ilvl w:val="0"/>
          <w:numId w:val="1"/>
        </w:numPr>
      </w:pPr>
      <w:r w:rsidRPr="005A2F27">
        <w:t>Литература</w:t>
      </w:r>
    </w:p>
    <w:p w14:paraId="5907BEEF" w14:textId="77777777" w:rsidR="00C00A5F" w:rsidRDefault="00C00A5F" w:rsidP="00C00A5F">
      <w:pPr>
        <w:pStyle w:val="2"/>
        <w:tabs>
          <w:tab w:val="clear" w:pos="360"/>
        </w:tabs>
      </w:pPr>
      <w:r w:rsidRPr="002548E7">
        <w:t xml:space="preserve">Игнатьев, А. В. Тестирование программного обеспечения : учебное пособие для вузов / А. В. Игнатьев. — 4-е изд., стер. — Санкт-Петербург : Лань, 2025. — 56 с. — ISBN 978-5-507-50858-7. — Текст : электронный // Лань : электронно-библиотечная система. — URL: </w:t>
      </w:r>
      <w:hyperlink r:id="rId5" w:history="1">
        <w:r w:rsidRPr="002548E7">
          <w:rPr>
            <w:rStyle w:val="af"/>
          </w:rPr>
          <w:t>https://e.lanbook.com/book/481331</w:t>
        </w:r>
      </w:hyperlink>
      <w:r>
        <w:t xml:space="preserve"> </w:t>
      </w:r>
      <w:r w:rsidRPr="002548E7">
        <w:t>— Режим доступа: для авториз. пользователей.</w:t>
      </w:r>
    </w:p>
    <w:p w14:paraId="1934B89C" w14:textId="77777777" w:rsidR="00C00A5F" w:rsidRPr="005A2F27" w:rsidRDefault="00C00A5F" w:rsidP="00C00A5F">
      <w:pPr>
        <w:pStyle w:val="2"/>
        <w:numPr>
          <w:ilvl w:val="1"/>
          <w:numId w:val="1"/>
        </w:numPr>
      </w:pPr>
      <w:r w:rsidRPr="005A2F27">
        <w:t>GitHub Actions. Создание и тестирование для .NET – Текст : электронный // Документация по GitHub, 2025. – URL: https://docs.github.com/ru/actions/use-cases-and-examples/building-and-testing/building-and-testing-net</w:t>
      </w:r>
    </w:p>
    <w:p w14:paraId="169AEDB9" w14:textId="77777777" w:rsidR="00C00A5F" w:rsidRDefault="00C00A5F" w:rsidP="00C00A5F">
      <w:pPr>
        <w:pStyle w:val="1"/>
        <w:numPr>
          <w:ilvl w:val="0"/>
          <w:numId w:val="1"/>
        </w:numPr>
      </w:pPr>
      <w:r>
        <w:t>Подготовка к работе</w:t>
      </w:r>
    </w:p>
    <w:p w14:paraId="509E9CC3" w14:textId="77777777" w:rsidR="00C00A5F" w:rsidRDefault="00C00A5F" w:rsidP="00C00A5F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6FF0B469" w14:textId="77777777" w:rsidR="00C00A5F" w:rsidRDefault="00C00A5F" w:rsidP="00C00A5F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00461C9B" w14:textId="77777777" w:rsidR="00C00A5F" w:rsidRDefault="00C00A5F" w:rsidP="00C00A5F">
      <w:pPr>
        <w:pStyle w:val="1"/>
        <w:numPr>
          <w:ilvl w:val="0"/>
          <w:numId w:val="1"/>
        </w:numPr>
      </w:pPr>
      <w:r>
        <w:t>Основное оборудование</w:t>
      </w:r>
    </w:p>
    <w:p w14:paraId="1CC40E8C" w14:textId="77777777" w:rsidR="00C00A5F" w:rsidRDefault="00C00A5F" w:rsidP="00C00A5F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286ED918" w14:textId="77777777" w:rsidR="00C00A5F" w:rsidRDefault="00C00A5F" w:rsidP="00C00A5F">
      <w:pPr>
        <w:pStyle w:val="1"/>
        <w:numPr>
          <w:ilvl w:val="0"/>
          <w:numId w:val="1"/>
        </w:numPr>
      </w:pPr>
      <w:r>
        <w:t>Задание</w:t>
      </w:r>
    </w:p>
    <w:p w14:paraId="3F8B337A" w14:textId="77777777" w:rsidR="00C00A5F" w:rsidRDefault="00C00A5F" w:rsidP="00C00A5F">
      <w:pPr>
        <w:pStyle w:val="2"/>
        <w:tabs>
          <w:tab w:val="clear" w:pos="360"/>
        </w:tabs>
      </w:pPr>
      <w:r>
        <w:t xml:space="preserve">Создать новый проект библиотеки классов, в котором реализовать статический метод для валидации пароля в соответствии со следующими правилами: длина пароля должна составлять не менее 8 символов, и он должен содержать хотя бы одну цифру и латинский символ. </w:t>
      </w:r>
    </w:p>
    <w:p w14:paraId="5A42AD47" w14:textId="77777777" w:rsidR="00C00A5F" w:rsidRPr="00DB60C6" w:rsidRDefault="00C00A5F" w:rsidP="00C00A5F">
      <w:pPr>
        <w:pStyle w:val="2"/>
        <w:tabs>
          <w:tab w:val="clear" w:pos="360"/>
        </w:tabs>
      </w:pPr>
      <w:r>
        <w:t>Разработать модульные тесты для метода, рассмотрев как позитивные, так и негативные входные данные.</w:t>
      </w:r>
    </w:p>
    <w:p w14:paraId="4AFE7474" w14:textId="77777777" w:rsidR="00C00A5F" w:rsidRDefault="00C00A5F" w:rsidP="00C00A5F">
      <w:pPr>
        <w:pStyle w:val="2"/>
        <w:tabs>
          <w:tab w:val="clear" w:pos="360"/>
        </w:tabs>
      </w:pPr>
      <w:r>
        <w:t>Автоматическое регрессионное тестирование</w:t>
      </w:r>
    </w:p>
    <w:p w14:paraId="1EC6630E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В каталоге решения создать папку </w:t>
      </w:r>
      <w:r w:rsidRPr="001F57D3">
        <w:t>.github</w:t>
      </w:r>
      <w:r>
        <w:t xml:space="preserve">, в которой создать папку </w:t>
      </w:r>
      <w:r w:rsidRPr="001F57D3">
        <w:t>workflows</w:t>
      </w:r>
      <w:r>
        <w:t xml:space="preserve">, с файлом </w:t>
      </w:r>
      <w:r>
        <w:rPr>
          <w:lang w:val="en-US"/>
        </w:rPr>
        <w:t>autotests</w:t>
      </w:r>
      <w:r w:rsidRPr="00DB60C6">
        <w:t>.</w:t>
      </w:r>
      <w:r>
        <w:rPr>
          <w:lang w:val="en-US"/>
        </w:rPr>
        <w:t>yml</w:t>
      </w:r>
    </w:p>
    <w:p w14:paraId="3BD2CC8E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В файле указать </w:t>
      </w:r>
    </w:p>
    <w:p w14:paraId="20FE2D78" w14:textId="77777777" w:rsidR="00C00A5F" w:rsidRPr="00246BDC" w:rsidRDefault="00C00A5F" w:rsidP="00C00A5F">
      <w:pPr>
        <w:pStyle w:val="ad"/>
        <w:rPr>
          <w:sz w:val="24"/>
          <w:szCs w:val="24"/>
          <w:lang w:val="ru-RU"/>
        </w:rPr>
      </w:pPr>
      <w:r w:rsidRPr="00EB31EC">
        <w:rPr>
          <w:sz w:val="24"/>
          <w:szCs w:val="24"/>
        </w:rPr>
        <w:t>name: .NET Regression Tests</w:t>
      </w:r>
    </w:p>
    <w:p w14:paraId="52230BD1" w14:textId="77777777" w:rsidR="00C00A5F" w:rsidRPr="00EB31EC" w:rsidRDefault="00C00A5F" w:rsidP="00C00A5F">
      <w:pPr>
        <w:pStyle w:val="ad"/>
        <w:rPr>
          <w:sz w:val="24"/>
          <w:szCs w:val="24"/>
        </w:rPr>
      </w:pPr>
    </w:p>
    <w:p w14:paraId="258925BF" w14:textId="77777777" w:rsidR="00C00A5F" w:rsidRPr="00693FEF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>on</w:t>
      </w:r>
      <w:r w:rsidRPr="00693FEF">
        <w:rPr>
          <w:sz w:val="24"/>
          <w:szCs w:val="24"/>
        </w:rPr>
        <w:t>:</w:t>
      </w:r>
      <w:r w:rsidRPr="00693FEF">
        <w:rPr>
          <w:sz w:val="24"/>
          <w:szCs w:val="24"/>
        </w:rPr>
        <w:tab/>
      </w:r>
      <w:r w:rsidRPr="00693FEF">
        <w:rPr>
          <w:sz w:val="24"/>
          <w:szCs w:val="24"/>
        </w:rPr>
        <w:tab/>
        <w:t>#</w:t>
      </w:r>
      <w:r>
        <w:rPr>
          <w:sz w:val="24"/>
          <w:szCs w:val="24"/>
          <w:lang w:val="ru-RU"/>
        </w:rPr>
        <w:t xml:space="preserve"> Запускается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при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</w:rPr>
        <w:t>push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</w:rPr>
        <w:t>pull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ветку</w:t>
      </w:r>
      <w:r w:rsidRPr="00693FEF">
        <w:rPr>
          <w:sz w:val="24"/>
          <w:szCs w:val="24"/>
        </w:rPr>
        <w:t xml:space="preserve"> </w:t>
      </w:r>
      <w:r>
        <w:rPr>
          <w:sz w:val="24"/>
          <w:szCs w:val="24"/>
        </w:rPr>
        <w:t>master</w:t>
      </w:r>
    </w:p>
    <w:p w14:paraId="1979DB8B" w14:textId="77777777" w:rsidR="00C00A5F" w:rsidRPr="00693FEF" w:rsidRDefault="00C00A5F" w:rsidP="00C00A5F">
      <w:pPr>
        <w:pStyle w:val="ad"/>
        <w:rPr>
          <w:sz w:val="24"/>
          <w:szCs w:val="24"/>
        </w:rPr>
      </w:pPr>
      <w:r w:rsidRPr="00693FEF">
        <w:rPr>
          <w:sz w:val="24"/>
          <w:szCs w:val="24"/>
        </w:rPr>
        <w:t xml:space="preserve">  </w:t>
      </w:r>
      <w:r w:rsidRPr="00EB31EC">
        <w:rPr>
          <w:sz w:val="24"/>
          <w:szCs w:val="24"/>
        </w:rPr>
        <w:t>push</w:t>
      </w:r>
      <w:r w:rsidRPr="00693FEF">
        <w:rPr>
          <w:sz w:val="24"/>
          <w:szCs w:val="24"/>
        </w:rPr>
        <w:t>:</w:t>
      </w:r>
    </w:p>
    <w:p w14:paraId="72E81E16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693FEF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>branches: [ "master" ]</w:t>
      </w:r>
    </w:p>
    <w:p w14:paraId="4DD733D8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pull_request:</w:t>
      </w:r>
    </w:p>
    <w:p w14:paraId="53ECB711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branches: [ "master" ]</w:t>
      </w:r>
    </w:p>
    <w:p w14:paraId="3B37D999" w14:textId="77777777" w:rsidR="00C00A5F" w:rsidRPr="00EB31EC" w:rsidRDefault="00C00A5F" w:rsidP="00C00A5F">
      <w:pPr>
        <w:pStyle w:val="ad"/>
        <w:rPr>
          <w:sz w:val="24"/>
          <w:szCs w:val="24"/>
        </w:rPr>
      </w:pPr>
    </w:p>
    <w:p w14:paraId="68A394ED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>jobs:</w:t>
      </w:r>
    </w:p>
    <w:p w14:paraId="669539D6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build-and-test:</w:t>
      </w:r>
    </w:p>
    <w:p w14:paraId="05D8BC9C" w14:textId="77777777" w:rsidR="00C00A5F" w:rsidRPr="0007496B" w:rsidRDefault="00C00A5F" w:rsidP="00C00A5F">
      <w:pPr>
        <w:pStyle w:val="ad"/>
        <w:rPr>
          <w:sz w:val="24"/>
          <w:szCs w:val="24"/>
          <w:lang w:val="ru-RU"/>
        </w:rPr>
      </w:pPr>
      <w:r w:rsidRPr="00A05FF5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>runs</w:t>
      </w:r>
      <w:r w:rsidRPr="0007496B">
        <w:rPr>
          <w:sz w:val="24"/>
          <w:szCs w:val="24"/>
          <w:lang w:val="ru-RU"/>
        </w:rPr>
        <w:t>-</w:t>
      </w:r>
      <w:r w:rsidRPr="00EB31EC">
        <w:rPr>
          <w:sz w:val="24"/>
          <w:szCs w:val="24"/>
        </w:rPr>
        <w:t>on</w:t>
      </w:r>
      <w:r w:rsidRPr="0007496B">
        <w:rPr>
          <w:sz w:val="24"/>
          <w:szCs w:val="24"/>
          <w:lang w:val="ru-RU"/>
        </w:rPr>
        <w:t xml:space="preserve">: </w:t>
      </w:r>
      <w:r w:rsidRPr="00EB31EC">
        <w:rPr>
          <w:sz w:val="24"/>
          <w:szCs w:val="24"/>
        </w:rPr>
        <w:t>ubuntu</w:t>
      </w:r>
      <w:r w:rsidRPr="0007496B">
        <w:rPr>
          <w:sz w:val="24"/>
          <w:szCs w:val="24"/>
          <w:lang w:val="ru-RU"/>
        </w:rPr>
        <w:t>-</w:t>
      </w:r>
      <w:r w:rsidRPr="00EB31EC">
        <w:rPr>
          <w:sz w:val="24"/>
          <w:szCs w:val="24"/>
        </w:rPr>
        <w:t>latest</w:t>
      </w:r>
      <w:r w:rsidRPr="0007496B">
        <w:rPr>
          <w:sz w:val="24"/>
          <w:szCs w:val="24"/>
          <w:lang w:val="ru-RU"/>
        </w:rPr>
        <w:t xml:space="preserve"> # </w:t>
      </w:r>
      <w:r>
        <w:rPr>
          <w:sz w:val="24"/>
          <w:szCs w:val="24"/>
          <w:lang w:val="ru-RU"/>
        </w:rPr>
        <w:t>ОС</w:t>
      </w:r>
      <w:r w:rsidRPr="0007496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виртуальной</w:t>
      </w:r>
      <w:r w:rsidRPr="0007496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машины</w:t>
      </w:r>
    </w:p>
    <w:p w14:paraId="66C8556E" w14:textId="77777777" w:rsidR="00C00A5F" w:rsidRPr="0007496B" w:rsidRDefault="00C00A5F" w:rsidP="00C00A5F">
      <w:pPr>
        <w:pStyle w:val="ad"/>
        <w:rPr>
          <w:sz w:val="24"/>
          <w:szCs w:val="24"/>
          <w:lang w:val="ru-RU"/>
        </w:rPr>
      </w:pPr>
    </w:p>
    <w:p w14:paraId="2E8255F9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07496B">
        <w:rPr>
          <w:sz w:val="24"/>
          <w:szCs w:val="24"/>
          <w:lang w:val="ru-RU"/>
        </w:rPr>
        <w:t xml:space="preserve">    </w:t>
      </w:r>
      <w:r w:rsidRPr="00EB31EC">
        <w:rPr>
          <w:sz w:val="24"/>
          <w:szCs w:val="24"/>
        </w:rPr>
        <w:t>steps:</w:t>
      </w:r>
    </w:p>
    <w:p w14:paraId="5928F258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- name: Checkout repository</w:t>
      </w:r>
    </w:p>
    <w:p w14:paraId="12E5FF5A" w14:textId="77777777" w:rsidR="00C00A5F" w:rsidRPr="00926439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 xml:space="preserve">      </w:t>
      </w:r>
      <w:r w:rsidRPr="00EB31EC">
        <w:rPr>
          <w:sz w:val="24"/>
          <w:szCs w:val="24"/>
        </w:rPr>
        <w:t>uses</w:t>
      </w:r>
      <w:r w:rsidRPr="00926439">
        <w:rPr>
          <w:sz w:val="24"/>
          <w:szCs w:val="24"/>
        </w:rPr>
        <w:t xml:space="preserve">: </w:t>
      </w:r>
      <w:r w:rsidRPr="00EB31EC">
        <w:rPr>
          <w:sz w:val="24"/>
          <w:szCs w:val="24"/>
        </w:rPr>
        <w:t>actions</w:t>
      </w:r>
      <w:r w:rsidRPr="00926439">
        <w:rPr>
          <w:sz w:val="24"/>
          <w:szCs w:val="24"/>
        </w:rPr>
        <w:t>/</w:t>
      </w:r>
      <w:r w:rsidRPr="00EB31EC">
        <w:rPr>
          <w:sz w:val="24"/>
          <w:szCs w:val="24"/>
        </w:rPr>
        <w:t>checkout</w:t>
      </w:r>
      <w:r w:rsidRPr="00926439">
        <w:rPr>
          <w:sz w:val="24"/>
          <w:szCs w:val="24"/>
        </w:rPr>
        <w:t>@</w:t>
      </w:r>
      <w:r w:rsidRPr="00EB31EC">
        <w:rPr>
          <w:sz w:val="24"/>
          <w:szCs w:val="24"/>
        </w:rPr>
        <w:t>v</w:t>
      </w:r>
      <w:r w:rsidRPr="00926439">
        <w:rPr>
          <w:sz w:val="24"/>
          <w:szCs w:val="24"/>
        </w:rPr>
        <w:t xml:space="preserve">4 # </w:t>
      </w:r>
      <w:r>
        <w:rPr>
          <w:sz w:val="24"/>
          <w:szCs w:val="24"/>
          <w:lang w:val="ru-RU"/>
        </w:rPr>
        <w:t>Клонирование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репозитория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на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ВМ</w:t>
      </w:r>
    </w:p>
    <w:p w14:paraId="1C81C9F5" w14:textId="77777777" w:rsidR="00C00A5F" w:rsidRPr="00926439" w:rsidRDefault="00C00A5F" w:rsidP="00C00A5F">
      <w:pPr>
        <w:pStyle w:val="ad"/>
        <w:rPr>
          <w:sz w:val="24"/>
          <w:szCs w:val="24"/>
        </w:rPr>
      </w:pPr>
    </w:p>
    <w:p w14:paraId="3A2D8090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>- name: Setup .NET</w:t>
      </w:r>
    </w:p>
    <w:p w14:paraId="7EA9F5DE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uses: actions/setup-dotnet@v4</w:t>
      </w:r>
    </w:p>
    <w:p w14:paraId="594A3285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with:</w:t>
      </w:r>
    </w:p>
    <w:p w14:paraId="0E80EF50" w14:textId="77777777" w:rsidR="00C00A5F" w:rsidRPr="002C5C3F" w:rsidRDefault="00C00A5F" w:rsidP="00C00A5F">
      <w:pPr>
        <w:pStyle w:val="ad"/>
        <w:rPr>
          <w:sz w:val="24"/>
          <w:szCs w:val="24"/>
          <w:lang w:val="ru-RU"/>
        </w:rPr>
      </w:pPr>
      <w:r w:rsidRPr="00926439">
        <w:rPr>
          <w:sz w:val="24"/>
          <w:szCs w:val="24"/>
        </w:rPr>
        <w:t xml:space="preserve">        </w:t>
      </w:r>
      <w:r w:rsidRPr="00EB31EC">
        <w:rPr>
          <w:sz w:val="24"/>
          <w:szCs w:val="24"/>
        </w:rPr>
        <w:t>dotnet</w:t>
      </w:r>
      <w:r w:rsidRPr="002C5C3F">
        <w:rPr>
          <w:sz w:val="24"/>
          <w:szCs w:val="24"/>
          <w:lang w:val="ru-RU"/>
        </w:rPr>
        <w:t>-</w:t>
      </w:r>
      <w:r w:rsidRPr="00EB31EC">
        <w:rPr>
          <w:sz w:val="24"/>
          <w:szCs w:val="24"/>
        </w:rPr>
        <w:t>version</w:t>
      </w:r>
      <w:r w:rsidRPr="002C5C3F">
        <w:rPr>
          <w:sz w:val="24"/>
          <w:szCs w:val="24"/>
          <w:lang w:val="ru-RU"/>
        </w:rPr>
        <w:t>: '8.0.</w:t>
      </w:r>
      <w:r w:rsidRPr="00EB31EC">
        <w:rPr>
          <w:sz w:val="24"/>
          <w:szCs w:val="24"/>
        </w:rPr>
        <w:t>x</w:t>
      </w:r>
      <w:r w:rsidRPr="002C5C3F">
        <w:rPr>
          <w:sz w:val="24"/>
          <w:szCs w:val="24"/>
          <w:lang w:val="ru-RU"/>
        </w:rPr>
        <w:t>'</w:t>
      </w:r>
      <w:r>
        <w:rPr>
          <w:sz w:val="24"/>
          <w:szCs w:val="24"/>
          <w:lang w:val="ru-RU"/>
        </w:rPr>
        <w:t xml:space="preserve"> </w:t>
      </w:r>
      <w:r w:rsidRPr="00882CDB">
        <w:rPr>
          <w:sz w:val="24"/>
          <w:szCs w:val="24"/>
          <w:lang w:val="ru-RU"/>
        </w:rPr>
        <w:t xml:space="preserve"># </w:t>
      </w:r>
      <w:r>
        <w:rPr>
          <w:sz w:val="24"/>
          <w:szCs w:val="24"/>
          <w:lang w:val="ru-RU"/>
        </w:rPr>
        <w:t>Установка .</w:t>
      </w:r>
      <w:r>
        <w:rPr>
          <w:sz w:val="24"/>
          <w:szCs w:val="24"/>
        </w:rPr>
        <w:t>NET</w:t>
      </w:r>
      <w:r w:rsidRPr="00E92871">
        <w:rPr>
          <w:sz w:val="24"/>
          <w:szCs w:val="24"/>
          <w:lang w:val="ru-RU"/>
        </w:rPr>
        <w:t xml:space="preserve"> 8</w:t>
      </w:r>
      <w:r>
        <w:rPr>
          <w:sz w:val="24"/>
          <w:szCs w:val="24"/>
          <w:lang w:val="ru-RU"/>
        </w:rPr>
        <w:t xml:space="preserve"> на ВМ</w:t>
      </w:r>
    </w:p>
    <w:p w14:paraId="03697F1F" w14:textId="77777777" w:rsidR="00C00A5F" w:rsidRPr="002C5C3F" w:rsidRDefault="00C00A5F" w:rsidP="00C00A5F">
      <w:pPr>
        <w:pStyle w:val="ad"/>
        <w:rPr>
          <w:sz w:val="24"/>
          <w:szCs w:val="24"/>
          <w:lang w:val="ru-RU"/>
        </w:rPr>
      </w:pPr>
    </w:p>
    <w:p w14:paraId="013E7E70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2C5C3F">
        <w:rPr>
          <w:sz w:val="24"/>
          <w:szCs w:val="24"/>
          <w:lang w:val="ru-RU"/>
        </w:rPr>
        <w:t xml:space="preserve">    </w:t>
      </w:r>
      <w:r w:rsidRPr="00EB31EC">
        <w:rPr>
          <w:sz w:val="24"/>
          <w:szCs w:val="24"/>
        </w:rPr>
        <w:t>- name: Restore dependencies</w:t>
      </w:r>
    </w:p>
    <w:p w14:paraId="55854EAD" w14:textId="77777777" w:rsidR="00C00A5F" w:rsidRPr="00926439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run</w:t>
      </w:r>
      <w:r w:rsidRPr="00926439">
        <w:rPr>
          <w:sz w:val="24"/>
          <w:szCs w:val="24"/>
        </w:rPr>
        <w:t xml:space="preserve">: </w:t>
      </w:r>
      <w:r w:rsidRPr="00EB31EC">
        <w:rPr>
          <w:sz w:val="24"/>
          <w:szCs w:val="24"/>
        </w:rPr>
        <w:t>dotnet</w:t>
      </w:r>
      <w:r w:rsidRPr="00926439">
        <w:rPr>
          <w:sz w:val="24"/>
          <w:szCs w:val="24"/>
        </w:rPr>
        <w:t xml:space="preserve"> </w:t>
      </w:r>
      <w:r w:rsidRPr="00EB31EC">
        <w:rPr>
          <w:sz w:val="24"/>
          <w:szCs w:val="24"/>
        </w:rPr>
        <w:t>restore</w:t>
      </w:r>
      <w:r w:rsidRPr="00926439">
        <w:rPr>
          <w:sz w:val="24"/>
          <w:szCs w:val="24"/>
        </w:rPr>
        <w:t xml:space="preserve"> </w:t>
      </w:r>
      <w:r w:rsidRPr="00926439">
        <w:rPr>
          <w:sz w:val="24"/>
          <w:szCs w:val="24"/>
        </w:rPr>
        <w:tab/>
      </w:r>
      <w:r w:rsidRPr="00926439">
        <w:rPr>
          <w:sz w:val="24"/>
          <w:szCs w:val="24"/>
        </w:rPr>
        <w:tab/>
        <w:t xml:space="preserve"># </w:t>
      </w:r>
      <w:r>
        <w:rPr>
          <w:sz w:val="24"/>
          <w:szCs w:val="24"/>
          <w:lang w:val="ru-RU"/>
        </w:rPr>
        <w:t>Восстановление</w:t>
      </w:r>
      <w:r w:rsidRPr="0092643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зависимостей</w:t>
      </w:r>
    </w:p>
    <w:p w14:paraId="76282155" w14:textId="77777777" w:rsidR="00C00A5F" w:rsidRPr="00926439" w:rsidRDefault="00C00A5F" w:rsidP="00C00A5F">
      <w:pPr>
        <w:pStyle w:val="ad"/>
        <w:rPr>
          <w:sz w:val="24"/>
          <w:szCs w:val="24"/>
        </w:rPr>
      </w:pPr>
    </w:p>
    <w:p w14:paraId="7C93A10D" w14:textId="77777777" w:rsidR="00C00A5F" w:rsidRPr="00505B69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 xml:space="preserve">    </w:t>
      </w:r>
      <w:r w:rsidRPr="00EB31EC">
        <w:rPr>
          <w:sz w:val="24"/>
          <w:szCs w:val="24"/>
        </w:rPr>
        <w:t>- name: Build solution</w:t>
      </w:r>
      <w:r w:rsidRPr="00505B69">
        <w:rPr>
          <w:sz w:val="24"/>
          <w:szCs w:val="24"/>
        </w:rPr>
        <w:tab/>
      </w:r>
      <w:r w:rsidRPr="00505B69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Построение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решения</w:t>
      </w:r>
    </w:p>
    <w:p w14:paraId="46967492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run: dotnet build --no-restore --configuration Release</w:t>
      </w:r>
    </w:p>
    <w:p w14:paraId="1502E0D4" w14:textId="77777777" w:rsidR="00C00A5F" w:rsidRPr="00EB31EC" w:rsidRDefault="00C00A5F" w:rsidP="00C00A5F">
      <w:pPr>
        <w:pStyle w:val="ad"/>
        <w:rPr>
          <w:sz w:val="24"/>
          <w:szCs w:val="24"/>
        </w:rPr>
      </w:pPr>
    </w:p>
    <w:p w14:paraId="2A77EC0D" w14:textId="77777777" w:rsidR="00C00A5F" w:rsidRPr="00505B69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- name: Run tests</w:t>
      </w:r>
      <w:r w:rsidRPr="00505B69">
        <w:rPr>
          <w:sz w:val="24"/>
          <w:szCs w:val="24"/>
        </w:rPr>
        <w:tab/>
      </w:r>
      <w:r w:rsidRPr="00505B69">
        <w:rPr>
          <w:sz w:val="24"/>
          <w:szCs w:val="24"/>
        </w:rPr>
        <w:tab/>
      </w:r>
      <w:r w:rsidRPr="00505B69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Запуск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тестов</w:t>
      </w:r>
    </w:p>
    <w:p w14:paraId="55A769B1" w14:textId="77777777" w:rsidR="00C00A5F" w:rsidRPr="00EB31EC" w:rsidRDefault="00C00A5F" w:rsidP="00C00A5F">
      <w:pPr>
        <w:pStyle w:val="ad"/>
        <w:rPr>
          <w:sz w:val="24"/>
          <w:szCs w:val="24"/>
        </w:rPr>
      </w:pPr>
      <w:r w:rsidRPr="00EB31EC">
        <w:rPr>
          <w:sz w:val="24"/>
          <w:szCs w:val="24"/>
        </w:rPr>
        <w:t xml:space="preserve">      run: dotnet test --no-build --configuration Release --verbosity normal</w:t>
      </w:r>
    </w:p>
    <w:p w14:paraId="128E8345" w14:textId="77777777" w:rsidR="00C00A5F" w:rsidRPr="00A64508" w:rsidRDefault="00C00A5F" w:rsidP="00C00A5F">
      <w:pPr>
        <w:pStyle w:val="2"/>
        <w:numPr>
          <w:ilvl w:val="2"/>
          <w:numId w:val="6"/>
        </w:numPr>
      </w:pPr>
      <w:r>
        <w:t xml:space="preserve">Создать репозиторий </w:t>
      </w:r>
      <w:r>
        <w:rPr>
          <w:lang w:val="en-US"/>
        </w:rPr>
        <w:t>GitHub</w:t>
      </w:r>
      <w:r w:rsidRPr="00E839FE">
        <w:t xml:space="preserve"> </w:t>
      </w:r>
      <w:r>
        <w:t>из решения</w:t>
      </w:r>
      <w:r w:rsidRPr="00A64508">
        <w:t>.</w:t>
      </w:r>
    </w:p>
    <w:p w14:paraId="004EAAFD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В удаленном репозитории открыть раздел </w:t>
      </w:r>
      <w:r>
        <w:rPr>
          <w:lang w:val="en-US"/>
        </w:rPr>
        <w:t>Actions</w:t>
      </w:r>
      <w:r w:rsidRPr="00D35D5D">
        <w:t xml:space="preserve"> </w:t>
      </w:r>
      <w:r>
        <w:t xml:space="preserve">и открыть там последнюю операцию. Изучить содержимое страницы и вывод результатов выполнения </w:t>
      </w:r>
      <w:r>
        <w:rPr>
          <w:lang w:val="en-US"/>
        </w:rPr>
        <w:t>action</w:t>
      </w:r>
    </w:p>
    <w:p w14:paraId="650252DF" w14:textId="77777777" w:rsidR="00C00A5F" w:rsidRDefault="00C00A5F" w:rsidP="00C00A5F">
      <w:pPr>
        <w:pStyle w:val="2"/>
        <w:numPr>
          <w:ilvl w:val="1"/>
          <w:numId w:val="1"/>
        </w:numPr>
      </w:pPr>
      <w:r>
        <w:t>Отображение результатов автоматического тестирования</w:t>
      </w:r>
    </w:p>
    <w:p w14:paraId="2532203D" w14:textId="77777777" w:rsidR="00C00A5F" w:rsidRDefault="00C00A5F" w:rsidP="00C00A5F">
      <w:pPr>
        <w:pStyle w:val="2"/>
        <w:numPr>
          <w:ilvl w:val="2"/>
          <w:numId w:val="1"/>
        </w:numPr>
      </w:pPr>
      <w:r>
        <w:t xml:space="preserve">Изменить содержимое </w:t>
      </w:r>
      <w:r>
        <w:rPr>
          <w:lang w:val="en-US"/>
        </w:rPr>
        <w:t>autotests</w:t>
      </w:r>
      <w:r w:rsidRPr="00DB60C6">
        <w:t>.</w:t>
      </w:r>
      <w:r>
        <w:rPr>
          <w:lang w:val="en-US"/>
        </w:rPr>
        <w:t>yml</w:t>
      </w:r>
    </w:p>
    <w:p w14:paraId="0F0B8341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926439">
        <w:rPr>
          <w:sz w:val="24"/>
          <w:szCs w:val="24"/>
        </w:rPr>
        <w:tab/>
      </w:r>
      <w:r w:rsidRPr="00FC491F">
        <w:rPr>
          <w:sz w:val="24"/>
          <w:szCs w:val="24"/>
        </w:rPr>
        <w:t xml:space="preserve">- name: Run tests and generate TRX log  </w:t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Запуск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тестов</w:t>
      </w:r>
    </w:p>
    <w:p w14:paraId="47B705D7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</w:rPr>
        <w:t xml:space="preserve">      run: dotnet test --no-build --configuration Release --logger "trx;LogFileName=test_results.trx"</w:t>
      </w:r>
    </w:p>
    <w:p w14:paraId="5367EFE8" w14:textId="77777777" w:rsidR="00C00A5F" w:rsidRPr="00FC491F" w:rsidRDefault="00C00A5F" w:rsidP="00C00A5F">
      <w:pPr>
        <w:pStyle w:val="ad"/>
        <w:rPr>
          <w:sz w:val="24"/>
          <w:szCs w:val="24"/>
        </w:rPr>
      </w:pPr>
    </w:p>
    <w:p w14:paraId="556B7936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</w:rPr>
        <w:t xml:space="preserve">    - name: Test Report</w:t>
      </w:r>
      <w:r w:rsidRPr="00FC491F">
        <w:rPr>
          <w:sz w:val="24"/>
          <w:szCs w:val="24"/>
        </w:rPr>
        <w:tab/>
      </w:r>
      <w:r w:rsidRPr="00FC491F">
        <w:rPr>
          <w:sz w:val="24"/>
          <w:szCs w:val="24"/>
        </w:rPr>
        <w:tab/>
      </w:r>
      <w:r>
        <w:rPr>
          <w:sz w:val="24"/>
          <w:szCs w:val="24"/>
        </w:rPr>
        <w:t>#</w:t>
      </w:r>
      <w:r w:rsidRPr="00505B6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Сохранение</w:t>
      </w:r>
      <w:r w:rsidRPr="00FC491F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отчета</w:t>
      </w:r>
    </w:p>
    <w:p w14:paraId="1715F5F8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</w:rPr>
        <w:t xml:space="preserve">      uses: dorny/test-reporter@v2</w:t>
      </w:r>
    </w:p>
    <w:p w14:paraId="4089ED68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926439">
        <w:rPr>
          <w:sz w:val="24"/>
          <w:szCs w:val="24"/>
        </w:rPr>
        <w:t xml:space="preserve">      </w:t>
      </w:r>
      <w:r w:rsidRPr="00FC491F">
        <w:rPr>
          <w:sz w:val="24"/>
          <w:szCs w:val="24"/>
        </w:rPr>
        <w:t>if</w:t>
      </w:r>
      <w:r w:rsidRPr="00FC491F">
        <w:rPr>
          <w:sz w:val="24"/>
          <w:szCs w:val="24"/>
          <w:lang w:val="ru-RU"/>
        </w:rPr>
        <w:t xml:space="preserve">: </w:t>
      </w:r>
      <w:r w:rsidRPr="00FC491F">
        <w:rPr>
          <w:sz w:val="24"/>
          <w:szCs w:val="24"/>
        </w:rPr>
        <w:t>success</w:t>
      </w:r>
      <w:r w:rsidRPr="00FC491F">
        <w:rPr>
          <w:sz w:val="24"/>
          <w:szCs w:val="24"/>
          <w:lang w:val="ru-RU"/>
        </w:rPr>
        <w:t xml:space="preserve">() || </w:t>
      </w:r>
      <w:r w:rsidRPr="00FC491F">
        <w:rPr>
          <w:sz w:val="24"/>
          <w:szCs w:val="24"/>
        </w:rPr>
        <w:t>failure</w:t>
      </w:r>
      <w:r w:rsidRPr="00FC491F">
        <w:rPr>
          <w:sz w:val="24"/>
          <w:szCs w:val="24"/>
          <w:lang w:val="ru-RU"/>
        </w:rPr>
        <w:t>()</w:t>
      </w:r>
      <w:r>
        <w:rPr>
          <w:sz w:val="24"/>
          <w:szCs w:val="24"/>
          <w:lang w:val="ru-RU"/>
        </w:rPr>
        <w:t xml:space="preserve"> </w:t>
      </w:r>
      <w:r w:rsidRPr="00FC491F">
        <w:rPr>
          <w:sz w:val="24"/>
          <w:szCs w:val="24"/>
          <w:lang w:val="ru-RU"/>
        </w:rPr>
        <w:t># запускает этот шаг в любом случае</w:t>
      </w:r>
    </w:p>
    <w:p w14:paraId="06657F1C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FC491F">
        <w:rPr>
          <w:sz w:val="24"/>
          <w:szCs w:val="24"/>
          <w:lang w:val="ru-RU"/>
        </w:rPr>
        <w:t xml:space="preserve">      </w:t>
      </w:r>
      <w:r w:rsidRPr="00FC491F">
        <w:rPr>
          <w:sz w:val="24"/>
          <w:szCs w:val="24"/>
        </w:rPr>
        <w:t>with</w:t>
      </w:r>
      <w:r w:rsidRPr="00FC491F">
        <w:rPr>
          <w:sz w:val="24"/>
          <w:szCs w:val="24"/>
          <w:lang w:val="ru-RU"/>
        </w:rPr>
        <w:t>:</w:t>
      </w:r>
    </w:p>
    <w:p w14:paraId="7EC9FDDB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FC491F">
        <w:rPr>
          <w:sz w:val="24"/>
          <w:szCs w:val="24"/>
          <w:lang w:val="ru-RU"/>
        </w:rPr>
        <w:t xml:space="preserve">        </w:t>
      </w:r>
      <w:r w:rsidRPr="00FC491F">
        <w:rPr>
          <w:sz w:val="24"/>
          <w:szCs w:val="24"/>
        </w:rPr>
        <w:t>name</w:t>
      </w:r>
      <w:r w:rsidRPr="00FC491F">
        <w:rPr>
          <w:sz w:val="24"/>
          <w:szCs w:val="24"/>
          <w:lang w:val="ru-RU"/>
        </w:rPr>
        <w:t xml:space="preserve">: </w:t>
      </w:r>
      <w:r w:rsidRPr="00FC491F">
        <w:rPr>
          <w:sz w:val="24"/>
          <w:szCs w:val="24"/>
        </w:rPr>
        <w:t>Test</w:t>
      </w:r>
      <w:r w:rsidRPr="00FC491F">
        <w:rPr>
          <w:sz w:val="24"/>
          <w:szCs w:val="24"/>
          <w:lang w:val="ru-RU"/>
        </w:rPr>
        <w:t xml:space="preserve"> </w:t>
      </w:r>
      <w:r w:rsidRPr="00FC491F">
        <w:rPr>
          <w:sz w:val="24"/>
          <w:szCs w:val="24"/>
        </w:rPr>
        <w:t>results</w:t>
      </w:r>
      <w:r w:rsidRPr="00FC491F">
        <w:rPr>
          <w:sz w:val="24"/>
          <w:szCs w:val="24"/>
          <w:lang w:val="ru-RU"/>
        </w:rPr>
        <w:t xml:space="preserve">          </w:t>
      </w:r>
    </w:p>
    <w:p w14:paraId="261CAC9A" w14:textId="77777777" w:rsidR="00C00A5F" w:rsidRPr="00FC491F" w:rsidRDefault="00C00A5F" w:rsidP="00C00A5F">
      <w:pPr>
        <w:pStyle w:val="ad"/>
        <w:rPr>
          <w:sz w:val="24"/>
          <w:szCs w:val="24"/>
          <w:lang w:val="ru-RU"/>
        </w:rPr>
      </w:pPr>
      <w:r w:rsidRPr="00FC491F">
        <w:rPr>
          <w:sz w:val="24"/>
          <w:szCs w:val="24"/>
          <w:lang w:val="ru-RU"/>
        </w:rPr>
        <w:t xml:space="preserve">        </w:t>
      </w:r>
      <w:r w:rsidRPr="00FC491F">
        <w:rPr>
          <w:sz w:val="24"/>
          <w:szCs w:val="24"/>
        </w:rPr>
        <w:t>path</w:t>
      </w:r>
      <w:r w:rsidRPr="00FC491F">
        <w:rPr>
          <w:sz w:val="24"/>
          <w:szCs w:val="24"/>
          <w:lang w:val="ru-RU"/>
        </w:rPr>
        <w:t>: "**/*.</w:t>
      </w:r>
      <w:r w:rsidRPr="00FC491F">
        <w:rPr>
          <w:sz w:val="24"/>
          <w:szCs w:val="24"/>
        </w:rPr>
        <w:t>trx</w:t>
      </w:r>
      <w:r w:rsidRPr="00FC491F">
        <w:rPr>
          <w:sz w:val="24"/>
          <w:szCs w:val="24"/>
          <w:lang w:val="ru-RU"/>
        </w:rPr>
        <w:t xml:space="preserve">"  </w:t>
      </w:r>
      <w:r>
        <w:rPr>
          <w:sz w:val="24"/>
          <w:szCs w:val="24"/>
          <w:lang w:val="ru-RU"/>
        </w:rPr>
        <w:t xml:space="preserve">  </w:t>
      </w:r>
      <w:r w:rsidRPr="00FC491F">
        <w:rPr>
          <w:sz w:val="24"/>
          <w:szCs w:val="24"/>
          <w:lang w:val="ru-RU"/>
        </w:rPr>
        <w:t># Путь сохранения результатов теста</w:t>
      </w:r>
    </w:p>
    <w:p w14:paraId="3516551B" w14:textId="77777777" w:rsidR="00C00A5F" w:rsidRPr="00FC491F" w:rsidRDefault="00C00A5F" w:rsidP="00C00A5F">
      <w:pPr>
        <w:pStyle w:val="ad"/>
        <w:rPr>
          <w:sz w:val="24"/>
          <w:szCs w:val="24"/>
        </w:rPr>
      </w:pPr>
      <w:r w:rsidRPr="00FC491F">
        <w:rPr>
          <w:sz w:val="24"/>
          <w:szCs w:val="24"/>
          <w:lang w:val="ru-RU"/>
        </w:rPr>
        <w:t xml:space="preserve">        </w:t>
      </w:r>
      <w:r w:rsidRPr="00FC491F">
        <w:rPr>
          <w:sz w:val="24"/>
          <w:szCs w:val="24"/>
        </w:rPr>
        <w:t>reporter: dotnet-trx   # Формат результата</w:t>
      </w:r>
    </w:p>
    <w:p w14:paraId="34CBB963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Сохранить изменения в репозитории, изучить вывод последней задачи в разделе </w:t>
      </w:r>
      <w:r>
        <w:rPr>
          <w:lang w:val="en-US"/>
        </w:rPr>
        <w:t>Actions</w:t>
      </w:r>
    </w:p>
    <w:p w14:paraId="7F6B7700" w14:textId="64B1FC53" w:rsidR="00E83B56" w:rsidRDefault="00E83B56" w:rsidP="00E83B56">
      <w:pPr>
        <w:pStyle w:val="2"/>
      </w:pPr>
      <w:r>
        <w:t>Добавление бэйджа</w:t>
      </w:r>
    </w:p>
    <w:p w14:paraId="51531A93" w14:textId="3D0CB863" w:rsidR="00934150" w:rsidRPr="00934150" w:rsidRDefault="002B4CF4" w:rsidP="00934150">
      <w:pPr>
        <w:pStyle w:val="2"/>
        <w:numPr>
          <w:ilvl w:val="2"/>
          <w:numId w:val="6"/>
        </w:numPr>
      </w:pPr>
      <w:r>
        <w:t xml:space="preserve">Добавить файл </w:t>
      </w:r>
      <w:r w:rsidR="00934150">
        <w:rPr>
          <w:lang w:val="en-US"/>
        </w:rPr>
        <w:t>readme</w:t>
      </w:r>
      <w:r w:rsidR="00934150" w:rsidRPr="00934150">
        <w:t>.</w:t>
      </w:r>
      <w:r w:rsidR="00934150">
        <w:rPr>
          <w:lang w:val="en-US"/>
        </w:rPr>
        <w:t>md</w:t>
      </w:r>
      <w:r w:rsidR="00934150" w:rsidRPr="00934150">
        <w:t xml:space="preserve"> </w:t>
      </w:r>
      <w:r w:rsidR="00934150">
        <w:t xml:space="preserve">в исключения для </w:t>
      </w:r>
      <w:r w:rsidR="00934150">
        <w:rPr>
          <w:lang w:val="en-US"/>
        </w:rPr>
        <w:t>Github</w:t>
      </w:r>
      <w:r w:rsidR="00934150" w:rsidRPr="00934150">
        <w:t xml:space="preserve"> </w:t>
      </w:r>
      <w:r w:rsidR="00934150">
        <w:rPr>
          <w:lang w:val="en-US"/>
        </w:rPr>
        <w:t>Actions</w:t>
      </w:r>
      <w:r w:rsidR="007371D3" w:rsidRPr="007371D3">
        <w:t xml:space="preserve"> </w:t>
      </w:r>
      <w:r w:rsidR="007371D3">
        <w:t xml:space="preserve">в разделе </w:t>
      </w:r>
      <w:r w:rsidR="007371D3">
        <w:rPr>
          <w:lang w:val="en-US"/>
        </w:rPr>
        <w:t>on</w:t>
      </w:r>
      <w:r w:rsidR="007371D3" w:rsidRPr="007371D3">
        <w:t xml:space="preserve"> </w:t>
      </w:r>
      <w:r w:rsidR="007371D3">
        <w:rPr>
          <w:lang w:val="en-US"/>
        </w:rPr>
        <w:t>push</w:t>
      </w:r>
      <w:r w:rsidR="00934150" w:rsidRPr="00934150">
        <w:t xml:space="preserve">: </w:t>
      </w:r>
    </w:p>
    <w:p w14:paraId="2E5D8159" w14:textId="03BBBDE1" w:rsidR="00934150" w:rsidRPr="00934150" w:rsidRDefault="00934150" w:rsidP="00934150">
      <w:pPr>
        <w:pStyle w:val="ad"/>
      </w:pPr>
      <w:r w:rsidRPr="007371D3">
        <w:rPr>
          <w:lang w:val="ru-RU"/>
        </w:rPr>
        <w:t xml:space="preserve">    </w:t>
      </w:r>
      <w:r w:rsidRPr="00934150">
        <w:t>paths-ignore:</w:t>
      </w:r>
    </w:p>
    <w:p w14:paraId="5437FDE3" w14:textId="77777777" w:rsidR="00934150" w:rsidRPr="00934150" w:rsidRDefault="00934150" w:rsidP="00934150">
      <w:pPr>
        <w:pStyle w:val="ad"/>
      </w:pPr>
      <w:r w:rsidRPr="00934150">
        <w:t xml:space="preserve">      - '**/README.md'</w:t>
      </w:r>
    </w:p>
    <w:p w14:paraId="4F0CE310" w14:textId="0313BD0B" w:rsidR="002B4CF4" w:rsidRPr="00E83B56" w:rsidRDefault="002B4CF4" w:rsidP="002B4CF4">
      <w:pPr>
        <w:pStyle w:val="2"/>
        <w:numPr>
          <w:ilvl w:val="2"/>
          <w:numId w:val="6"/>
        </w:numPr>
      </w:pPr>
    </w:p>
    <w:p w14:paraId="0693D6DF" w14:textId="5A836FF9" w:rsidR="00C00A5F" w:rsidRDefault="00C00A5F" w:rsidP="00E83B56">
      <w:pPr>
        <w:pStyle w:val="2"/>
        <w:numPr>
          <w:ilvl w:val="2"/>
          <w:numId w:val="6"/>
        </w:numPr>
      </w:pPr>
      <w:r>
        <w:t>Нажмите кнопку «…» и выберите там опцию «</w:t>
      </w:r>
      <w:r w:rsidRPr="00C77C9D">
        <w:t>Create status badge</w:t>
      </w:r>
      <w:r>
        <w:t>»</w:t>
      </w:r>
    </w:p>
    <w:p w14:paraId="70A6DC8F" w14:textId="77777777" w:rsidR="00C00A5F" w:rsidRDefault="00C00A5F" w:rsidP="00C00A5F">
      <w:pPr>
        <w:pStyle w:val="2"/>
        <w:numPr>
          <w:ilvl w:val="2"/>
          <w:numId w:val="6"/>
        </w:numPr>
      </w:pPr>
      <w:r>
        <w:t xml:space="preserve">Скопируйте код и вставьте его в файл </w:t>
      </w:r>
      <w:r>
        <w:rPr>
          <w:lang w:val="en-US"/>
        </w:rPr>
        <w:t>README</w:t>
      </w:r>
      <w:r w:rsidRPr="00C77C9D">
        <w:t>.</w:t>
      </w:r>
      <w:r>
        <w:rPr>
          <w:lang w:val="en-US"/>
        </w:rPr>
        <w:t>md</w:t>
      </w:r>
      <w:r w:rsidRPr="00C77C9D">
        <w:t xml:space="preserve"> </w:t>
      </w:r>
      <w:r>
        <w:t>вашего репозитория.</w:t>
      </w:r>
    </w:p>
    <w:p w14:paraId="4C6858F4" w14:textId="77777777" w:rsidR="00C00A5F" w:rsidRDefault="00C00A5F" w:rsidP="00C00A5F">
      <w:pPr>
        <w:pStyle w:val="2"/>
        <w:tabs>
          <w:tab w:val="clear" w:pos="360"/>
        </w:tabs>
      </w:pPr>
      <w:r>
        <w:t xml:space="preserve">Измените код метода валидации пароля, добавьте условие наличия </w:t>
      </w:r>
      <w:r>
        <w:lastRenderedPageBreak/>
        <w:t xml:space="preserve">буквы в верхнем и нижнем регистре и спецсимвола. Сохраните изменения в репозитории, проверьте результаты выполнения тестов в разделе </w:t>
      </w:r>
      <w:r>
        <w:rPr>
          <w:lang w:val="en-US"/>
        </w:rPr>
        <w:t>Actions</w:t>
      </w:r>
      <w:r>
        <w:t>.</w:t>
      </w:r>
    </w:p>
    <w:p w14:paraId="5A295DFC" w14:textId="77777777" w:rsidR="00C00A5F" w:rsidRPr="00E839FE" w:rsidRDefault="00C00A5F" w:rsidP="00A05FF5">
      <w:pPr>
        <w:pStyle w:val="2"/>
        <w:numPr>
          <w:ilvl w:val="2"/>
          <w:numId w:val="6"/>
        </w:numPr>
      </w:pPr>
      <w:r>
        <w:t>Измените тесты проекта так, чтобы они снова успешно выполнялись.</w:t>
      </w:r>
    </w:p>
    <w:p w14:paraId="0007621F" w14:textId="77777777" w:rsidR="00C00A5F" w:rsidRDefault="00C00A5F" w:rsidP="00C00A5F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364BDD02" w14:textId="77777777" w:rsidR="00C00A5F" w:rsidRDefault="00C00A5F" w:rsidP="00C00A5F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176A73D7" w14:textId="77777777" w:rsidR="00C00A5F" w:rsidRDefault="00C00A5F" w:rsidP="00C00A5F">
      <w:pPr>
        <w:pStyle w:val="2"/>
        <w:numPr>
          <w:ilvl w:val="1"/>
          <w:numId w:val="1"/>
        </w:numPr>
      </w:pPr>
      <w:r>
        <w:t>Выполнить задания п.5.1-5.6</w:t>
      </w:r>
    </w:p>
    <w:p w14:paraId="69EAC59C" w14:textId="77777777" w:rsidR="00C00A5F" w:rsidRDefault="00C00A5F" w:rsidP="00C00A5F">
      <w:pPr>
        <w:pStyle w:val="2"/>
        <w:numPr>
          <w:ilvl w:val="1"/>
          <w:numId w:val="1"/>
        </w:numPr>
      </w:pPr>
      <w:r>
        <w:t>Ответить на контрольные вопросы п.8;</w:t>
      </w:r>
    </w:p>
    <w:p w14:paraId="6EABEEF3" w14:textId="77777777" w:rsidR="00C00A5F" w:rsidRDefault="00C00A5F" w:rsidP="00C00A5F">
      <w:pPr>
        <w:pStyle w:val="2"/>
        <w:numPr>
          <w:ilvl w:val="1"/>
          <w:numId w:val="1"/>
        </w:numPr>
      </w:pPr>
      <w:r>
        <w:t>Заполнить отчет п. 7.</w:t>
      </w:r>
    </w:p>
    <w:p w14:paraId="54FAD517" w14:textId="77777777" w:rsidR="00C00A5F" w:rsidRDefault="00C00A5F" w:rsidP="00C00A5F">
      <w:pPr>
        <w:pStyle w:val="1"/>
        <w:numPr>
          <w:ilvl w:val="0"/>
          <w:numId w:val="1"/>
        </w:numPr>
      </w:pPr>
      <w:r>
        <w:t>Содержание отчета</w:t>
      </w:r>
    </w:p>
    <w:p w14:paraId="35CDB417" w14:textId="77777777" w:rsidR="00C00A5F" w:rsidRDefault="00C00A5F" w:rsidP="00C00A5F">
      <w:pPr>
        <w:pStyle w:val="2"/>
        <w:numPr>
          <w:ilvl w:val="1"/>
          <w:numId w:val="1"/>
        </w:numPr>
      </w:pPr>
      <w:r>
        <w:t>Титульный лист;</w:t>
      </w:r>
    </w:p>
    <w:p w14:paraId="2F829CF0" w14:textId="77777777" w:rsidR="00C00A5F" w:rsidRDefault="00C00A5F" w:rsidP="00C00A5F">
      <w:pPr>
        <w:pStyle w:val="2"/>
        <w:numPr>
          <w:ilvl w:val="1"/>
          <w:numId w:val="1"/>
        </w:numPr>
      </w:pPr>
      <w:r>
        <w:t>Цель работы;</w:t>
      </w:r>
    </w:p>
    <w:p w14:paraId="40CB8113" w14:textId="77777777" w:rsidR="00C00A5F" w:rsidRDefault="00C00A5F" w:rsidP="00C00A5F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5A23803B" w14:textId="77777777" w:rsidR="00C00A5F" w:rsidRDefault="00C00A5F" w:rsidP="00C00A5F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EFB3878" w14:textId="77777777" w:rsidR="00C00A5F" w:rsidRDefault="00C00A5F" w:rsidP="00C00A5F">
      <w:pPr>
        <w:pStyle w:val="1"/>
        <w:numPr>
          <w:ilvl w:val="0"/>
          <w:numId w:val="1"/>
        </w:numPr>
      </w:pPr>
      <w:r>
        <w:t>Контрольные вопросы</w:t>
      </w:r>
    </w:p>
    <w:p w14:paraId="26B20FB0" w14:textId="77777777" w:rsidR="00C00A5F" w:rsidRDefault="00C00A5F" w:rsidP="00C00A5F">
      <w:pPr>
        <w:pStyle w:val="2"/>
        <w:numPr>
          <w:ilvl w:val="1"/>
          <w:numId w:val="1"/>
        </w:numPr>
      </w:pPr>
      <w:r>
        <w:t>Что такое регрессионное тестирование?</w:t>
      </w:r>
    </w:p>
    <w:p w14:paraId="1810A057" w14:textId="77777777" w:rsidR="00C00A5F" w:rsidRPr="00CD5FA4" w:rsidRDefault="00C00A5F" w:rsidP="00C00A5F">
      <w:pPr>
        <w:pStyle w:val="2"/>
        <w:numPr>
          <w:ilvl w:val="1"/>
          <w:numId w:val="1"/>
        </w:numPr>
      </w:pPr>
      <w:r>
        <w:t xml:space="preserve">Для чего используются </w:t>
      </w:r>
      <w:r>
        <w:rPr>
          <w:lang w:val="en-US"/>
        </w:rPr>
        <w:t>GitHub</w:t>
      </w:r>
      <w:r w:rsidRPr="002C3A6A">
        <w:t xml:space="preserve"> </w:t>
      </w:r>
      <w:r>
        <w:rPr>
          <w:lang w:val="en-US"/>
        </w:rPr>
        <w:t>Actions</w:t>
      </w:r>
      <w:r w:rsidRPr="002C3A6A">
        <w:t>?</w:t>
      </w:r>
    </w:p>
    <w:p w14:paraId="65F829A9" w14:textId="2FF9672F" w:rsidR="00DB599A" w:rsidRPr="00C00A5F" w:rsidRDefault="00DB599A" w:rsidP="00C00A5F"/>
    <w:sectPr w:rsidR="00DB599A" w:rsidRPr="00C0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026A3"/>
    <w:rsid w:val="00055311"/>
    <w:rsid w:val="00070FAF"/>
    <w:rsid w:val="000A75A6"/>
    <w:rsid w:val="001558FE"/>
    <w:rsid w:val="0018259A"/>
    <w:rsid w:val="001974B9"/>
    <w:rsid w:val="001E32F3"/>
    <w:rsid w:val="001E5BDB"/>
    <w:rsid w:val="00261B0A"/>
    <w:rsid w:val="00271E47"/>
    <w:rsid w:val="0028052D"/>
    <w:rsid w:val="002A7C14"/>
    <w:rsid w:val="002B4CF4"/>
    <w:rsid w:val="002E323F"/>
    <w:rsid w:val="00300E61"/>
    <w:rsid w:val="003859BA"/>
    <w:rsid w:val="003E2CFB"/>
    <w:rsid w:val="003F2E3E"/>
    <w:rsid w:val="0046571D"/>
    <w:rsid w:val="004A368A"/>
    <w:rsid w:val="004E4FA5"/>
    <w:rsid w:val="004F415F"/>
    <w:rsid w:val="005153C7"/>
    <w:rsid w:val="0054050E"/>
    <w:rsid w:val="00567C46"/>
    <w:rsid w:val="005E56BF"/>
    <w:rsid w:val="00693BA2"/>
    <w:rsid w:val="006E2B52"/>
    <w:rsid w:val="006E744F"/>
    <w:rsid w:val="007371D3"/>
    <w:rsid w:val="00814C20"/>
    <w:rsid w:val="008823E4"/>
    <w:rsid w:val="008E62F7"/>
    <w:rsid w:val="00905E32"/>
    <w:rsid w:val="00925158"/>
    <w:rsid w:val="00934150"/>
    <w:rsid w:val="00A05FF5"/>
    <w:rsid w:val="00A15CE7"/>
    <w:rsid w:val="00A725FE"/>
    <w:rsid w:val="00A7632F"/>
    <w:rsid w:val="00A77476"/>
    <w:rsid w:val="00A867D7"/>
    <w:rsid w:val="00A925B2"/>
    <w:rsid w:val="00AB6C7B"/>
    <w:rsid w:val="00BC689F"/>
    <w:rsid w:val="00C00A5F"/>
    <w:rsid w:val="00C31CF4"/>
    <w:rsid w:val="00C36CD9"/>
    <w:rsid w:val="00C55F81"/>
    <w:rsid w:val="00C61908"/>
    <w:rsid w:val="00C93E8A"/>
    <w:rsid w:val="00C97CE9"/>
    <w:rsid w:val="00CA1828"/>
    <w:rsid w:val="00CC64E8"/>
    <w:rsid w:val="00CF0E87"/>
    <w:rsid w:val="00D66C75"/>
    <w:rsid w:val="00D85204"/>
    <w:rsid w:val="00DB402D"/>
    <w:rsid w:val="00DB599A"/>
    <w:rsid w:val="00E01507"/>
    <w:rsid w:val="00E65989"/>
    <w:rsid w:val="00E83B56"/>
    <w:rsid w:val="00EB2E6A"/>
    <w:rsid w:val="00EE187F"/>
    <w:rsid w:val="00EF1B53"/>
    <w:rsid w:val="00F33876"/>
    <w:rsid w:val="00F5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26A3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.lanbook.com/book/48133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16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26</cp:revision>
  <dcterms:created xsi:type="dcterms:W3CDTF">2025-09-21T16:21:00Z</dcterms:created>
  <dcterms:modified xsi:type="dcterms:W3CDTF">2025-10-21T08:17:00Z</dcterms:modified>
</cp:coreProperties>
</file>