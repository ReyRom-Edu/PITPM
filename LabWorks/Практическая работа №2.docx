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EA46" w14:textId="77777777" w:rsidR="00B66928" w:rsidRPr="00FE771E" w:rsidRDefault="00B66928" w:rsidP="00B66928">
      <w:pPr>
        <w:pStyle w:val="10"/>
        <w:rPr>
          <w:rFonts w:eastAsiaTheme="majorEastAsia" w:cstheme="majorBidi"/>
          <w:b w:val="0"/>
          <w:bCs w:val="0"/>
          <w:szCs w:val="28"/>
        </w:rPr>
      </w:pPr>
      <w:bookmarkStart w:id="0" w:name="_Toc198937039"/>
      <w:r>
        <w:t>Практическая</w:t>
      </w:r>
      <w:r w:rsidRPr="00D02D0F">
        <w:t xml:space="preserve"> работа №</w:t>
      </w:r>
      <w:r>
        <w:t>2</w:t>
      </w:r>
      <w:r>
        <w:br/>
      </w:r>
      <w:r w:rsidRPr="00FE771E">
        <w:rPr>
          <w:rFonts w:eastAsiaTheme="majorEastAsia" w:cstheme="majorBidi"/>
          <w:szCs w:val="28"/>
        </w:rPr>
        <w:t>Изучение отладочных возможностей</w:t>
      </w:r>
      <w:r>
        <w:rPr>
          <w:rFonts w:eastAsiaTheme="majorEastAsia" w:cstheme="majorBidi"/>
          <w:szCs w:val="28"/>
        </w:rPr>
        <w:t xml:space="preserve"> сред программирования</w:t>
      </w:r>
      <w:bookmarkEnd w:id="0"/>
    </w:p>
    <w:p w14:paraId="091E3D96" w14:textId="77777777" w:rsidR="00B66928" w:rsidRPr="00AD5EB6" w:rsidRDefault="00B66928" w:rsidP="00B66928">
      <w:pPr>
        <w:pStyle w:val="1"/>
        <w:numPr>
          <w:ilvl w:val="0"/>
          <w:numId w:val="7"/>
        </w:numPr>
      </w:pPr>
      <w:r w:rsidRPr="00AD5EB6">
        <w:t>Цель работы</w:t>
      </w:r>
    </w:p>
    <w:p w14:paraId="682D5D86" w14:textId="77777777" w:rsidR="00B66928" w:rsidRDefault="00B66928" w:rsidP="00B66928">
      <w:pPr>
        <w:pStyle w:val="2"/>
      </w:pPr>
      <w:r w:rsidRPr="00FE771E">
        <w:t>Познакомиться с основными инструментами отладки и профилирования в Visual Studio 2022</w:t>
      </w:r>
      <w:r>
        <w:t>;</w:t>
      </w:r>
    </w:p>
    <w:p w14:paraId="2F69BE73" w14:textId="77777777" w:rsidR="00B66928" w:rsidRPr="00FE771E" w:rsidRDefault="00B66928" w:rsidP="00B66928">
      <w:pPr>
        <w:pStyle w:val="2"/>
      </w:pPr>
      <w:r>
        <w:t>Научиться ставить точки останова (</w:t>
      </w:r>
      <w:proofErr w:type="spellStart"/>
      <w:r>
        <w:t>breakpoints</w:t>
      </w:r>
      <w:proofErr w:type="spellEnd"/>
      <w:r>
        <w:t>), использовать пошаговое выполнение кода и инспектировать значения переменных.</w:t>
      </w:r>
    </w:p>
    <w:p w14:paraId="06BC1EFE" w14:textId="77777777" w:rsidR="00B66928" w:rsidRPr="00C21AD4" w:rsidRDefault="00B66928" w:rsidP="00B66928">
      <w:pPr>
        <w:pStyle w:val="1"/>
      </w:pPr>
      <w:r w:rsidRPr="00C21AD4">
        <w:t>Литература</w:t>
      </w:r>
    </w:p>
    <w:p w14:paraId="79FDA83F" w14:textId="77777777" w:rsidR="00B66928" w:rsidRPr="002512A0" w:rsidRDefault="00B66928" w:rsidP="00B66928">
      <w:pPr>
        <w:pStyle w:val="2"/>
      </w:pPr>
      <w:r w:rsidRPr="008A4F32">
        <w:t xml:space="preserve">Документация по отладчику — Visual Studio. – </w:t>
      </w:r>
      <w:proofErr w:type="gramStart"/>
      <w:r w:rsidRPr="008A4F32">
        <w:t>Текст :</w:t>
      </w:r>
      <w:proofErr w:type="gramEnd"/>
      <w:r w:rsidRPr="008A4F32">
        <w:t xml:space="preserve"> электронный // </w:t>
      </w:r>
      <w:r w:rsidRPr="008A4F32">
        <w:rPr>
          <w:lang w:val="en-US"/>
        </w:rPr>
        <w:t>Microsoft</w:t>
      </w:r>
      <w:r w:rsidRPr="008A4F32">
        <w:t xml:space="preserve"> </w:t>
      </w:r>
      <w:proofErr w:type="gramStart"/>
      <w:r w:rsidRPr="008A4F32">
        <w:rPr>
          <w:lang w:val="en-US"/>
        </w:rPr>
        <w:t>Learn</w:t>
      </w:r>
      <w:r w:rsidRPr="008A4F32">
        <w:t xml:space="preserve"> :</w:t>
      </w:r>
      <w:proofErr w:type="gramEnd"/>
      <w:r w:rsidRPr="008A4F32">
        <w:t xml:space="preserve"> официальный сайт. – 2024.</w:t>
      </w:r>
      <w:r>
        <w:t xml:space="preserve"> –</w:t>
      </w:r>
      <w:r w:rsidRPr="008A4F32">
        <w:t xml:space="preserve"> </w:t>
      </w:r>
      <w:r w:rsidRPr="008A4F32">
        <w:rPr>
          <w:lang w:val="en-US"/>
        </w:rPr>
        <w:t>URL</w:t>
      </w:r>
      <w:r w:rsidRPr="008A4F32">
        <w:t xml:space="preserve">: </w:t>
      </w:r>
      <w:hyperlink r:id="rId5" w:history="1">
        <w:r w:rsidRPr="008A4F32">
          <w:rPr>
            <w:rStyle w:val="af"/>
          </w:rPr>
          <w:t>https://learn.microsoft.com/ru-ru/visualstudio/debugger/?view=vs-2022</w:t>
        </w:r>
      </w:hyperlink>
      <w:r w:rsidRPr="008A4F32">
        <w:t>.</w:t>
      </w:r>
    </w:p>
    <w:p w14:paraId="132C7F03" w14:textId="77777777" w:rsidR="00B66928" w:rsidRPr="00AD5EB6" w:rsidRDefault="00B66928" w:rsidP="00B66928">
      <w:pPr>
        <w:pStyle w:val="1"/>
      </w:pPr>
      <w:r w:rsidRPr="00AD5EB6">
        <w:t>Подготовка к работе</w:t>
      </w:r>
    </w:p>
    <w:p w14:paraId="2D114EF6" w14:textId="77777777" w:rsidR="00B66928" w:rsidRDefault="00B66928" w:rsidP="00B66928">
      <w:pPr>
        <w:pStyle w:val="2"/>
      </w:pPr>
      <w:r>
        <w:t>Повторить теоретический материал (см. п.2).</w:t>
      </w:r>
    </w:p>
    <w:p w14:paraId="0C0F080A" w14:textId="77777777" w:rsidR="00B66928" w:rsidRPr="009E59DA" w:rsidRDefault="00B66928" w:rsidP="00B66928">
      <w:pPr>
        <w:pStyle w:val="2"/>
      </w:pPr>
      <w:r>
        <w:t>Изучить описание лабораторной работы.</w:t>
      </w:r>
    </w:p>
    <w:p w14:paraId="37B424DA" w14:textId="77777777" w:rsidR="00B66928" w:rsidRPr="00AD5EB6" w:rsidRDefault="00B66928" w:rsidP="00B66928">
      <w:pPr>
        <w:pStyle w:val="1"/>
      </w:pPr>
      <w:r w:rsidRPr="00AD5EB6">
        <w:t>Основное оборудование</w:t>
      </w:r>
    </w:p>
    <w:p w14:paraId="14F68209" w14:textId="77777777" w:rsidR="00B66928" w:rsidRPr="00AD5EB6" w:rsidRDefault="00B66928" w:rsidP="00B66928">
      <w:pPr>
        <w:pStyle w:val="2"/>
        <w:ind w:left="1"/>
      </w:pPr>
      <w:r w:rsidRPr="00AD5EB6">
        <w:t xml:space="preserve"> Персональный компьютер.</w:t>
      </w:r>
    </w:p>
    <w:p w14:paraId="4FE747A5" w14:textId="77777777" w:rsidR="00B66928" w:rsidRPr="00AD5EB6" w:rsidRDefault="00B66928" w:rsidP="00B66928">
      <w:pPr>
        <w:pStyle w:val="1"/>
      </w:pPr>
      <w:r w:rsidRPr="00AD5EB6">
        <w:t>Задание</w:t>
      </w:r>
    </w:p>
    <w:p w14:paraId="76B45D81" w14:textId="77777777" w:rsidR="00B66928" w:rsidRPr="003E5AB1" w:rsidRDefault="00B66928" w:rsidP="00B66928">
      <w:pPr>
        <w:pStyle w:val="2"/>
      </w:pPr>
      <w:r w:rsidRPr="00FE771E">
        <w:t>Создайте новый проект</w:t>
      </w:r>
      <w:r>
        <w:t xml:space="preserve"> оконного приложения </w:t>
      </w:r>
      <w:r>
        <w:rPr>
          <w:lang w:val="en-US"/>
        </w:rPr>
        <w:t>WPF</w:t>
      </w:r>
      <w:r w:rsidRPr="00FE771E">
        <w:t>.</w:t>
      </w:r>
      <w:r w:rsidRPr="00945B64">
        <w:t xml:space="preserve"> </w:t>
      </w:r>
      <w:r>
        <w:t xml:space="preserve">На странице приложения расположите два поля ввода с подписями для логина и пароля и кнопку «Войти», реализуйте функционал вывода </w:t>
      </w:r>
      <w:proofErr w:type="spellStart"/>
      <w:r>
        <w:rPr>
          <w:lang w:val="en-US"/>
        </w:rPr>
        <w:t>MessageBox</w:t>
      </w:r>
      <w:proofErr w:type="spellEnd"/>
      <w:r w:rsidRPr="00BF3148">
        <w:t xml:space="preserve"> </w:t>
      </w:r>
      <w:r>
        <w:t>при вводе любых учетных данных.</w:t>
      </w:r>
    </w:p>
    <w:p w14:paraId="00741288" w14:textId="77777777" w:rsidR="00B66928" w:rsidRPr="00FE771E" w:rsidRDefault="00B66928" w:rsidP="00B66928">
      <w:pPr>
        <w:pStyle w:val="2"/>
      </w:pPr>
      <w:r>
        <w:t xml:space="preserve">Отладка ПО средствами </w:t>
      </w:r>
      <w:proofErr w:type="spellStart"/>
      <w:r>
        <w:rPr>
          <w:lang w:val="en-US"/>
        </w:rPr>
        <w:t>VisualStudio</w:t>
      </w:r>
      <w:proofErr w:type="spellEnd"/>
    </w:p>
    <w:p w14:paraId="7FF797D6" w14:textId="77777777" w:rsidR="00B66928" w:rsidRPr="00FE771E" w:rsidRDefault="00B66928" w:rsidP="00B66928">
      <w:pPr>
        <w:pStyle w:val="2"/>
        <w:numPr>
          <w:ilvl w:val="2"/>
          <w:numId w:val="6"/>
        </w:numPr>
      </w:pPr>
      <w:r w:rsidRPr="00FE771E">
        <w:t>Щёлкните на серой полоске слева от строки для добавления точки останова.</w:t>
      </w:r>
    </w:p>
    <w:p w14:paraId="5888E1EE" w14:textId="77777777" w:rsidR="00B66928" w:rsidRPr="00FE771E" w:rsidRDefault="00B66928" w:rsidP="00B66928">
      <w:pPr>
        <w:pStyle w:val="2"/>
        <w:numPr>
          <w:ilvl w:val="2"/>
          <w:numId w:val="6"/>
        </w:numPr>
      </w:pPr>
      <w:r w:rsidRPr="00FE771E">
        <w:t>Нажмите F5 для запуска программы в режиме отладки. Программа остановится на точке останова.</w:t>
      </w:r>
    </w:p>
    <w:p w14:paraId="16505023" w14:textId="77777777" w:rsidR="00B66928" w:rsidRPr="00FE771E" w:rsidRDefault="00B66928" w:rsidP="00B66928">
      <w:pPr>
        <w:pStyle w:val="2"/>
        <w:numPr>
          <w:ilvl w:val="2"/>
          <w:numId w:val="6"/>
        </w:numPr>
      </w:pPr>
      <w:r w:rsidRPr="00FE771E">
        <w:t>Используйте пошаговое выполнение для анализа выполнения программы (клавиши F10 и F11).</w:t>
      </w:r>
    </w:p>
    <w:p w14:paraId="221F1F0A" w14:textId="77777777" w:rsidR="00B66928" w:rsidRDefault="00B66928" w:rsidP="00B66928">
      <w:pPr>
        <w:pStyle w:val="2"/>
        <w:numPr>
          <w:ilvl w:val="2"/>
          <w:numId w:val="6"/>
        </w:numPr>
      </w:pPr>
      <w:r w:rsidRPr="00FE771E">
        <w:t>Откройте окна "</w:t>
      </w:r>
      <w:proofErr w:type="spellStart"/>
      <w:r w:rsidRPr="00FE771E">
        <w:t>Locals</w:t>
      </w:r>
      <w:proofErr w:type="spellEnd"/>
      <w:r w:rsidRPr="00FE771E">
        <w:t>" и "</w:t>
      </w:r>
      <w:proofErr w:type="spellStart"/>
      <w:r w:rsidRPr="00FE771E">
        <w:t>Autos</w:t>
      </w:r>
      <w:proofErr w:type="spellEnd"/>
      <w:r w:rsidRPr="00FE771E">
        <w:t>", чтобы наблюдать за значениями переменных в процессе выполнения программы.</w:t>
      </w:r>
    </w:p>
    <w:p w14:paraId="1EF691AF" w14:textId="77777777" w:rsidR="00B66928" w:rsidRDefault="00B66928" w:rsidP="00B66928">
      <w:pPr>
        <w:pStyle w:val="2"/>
      </w:pPr>
      <w:r>
        <w:t>Работа с дампами отладки</w:t>
      </w:r>
    </w:p>
    <w:p w14:paraId="743FB240" w14:textId="77777777" w:rsidR="00B66928" w:rsidRDefault="00B66928" w:rsidP="00B66928">
      <w:pPr>
        <w:pStyle w:val="2"/>
        <w:numPr>
          <w:ilvl w:val="2"/>
          <w:numId w:val="6"/>
        </w:numPr>
      </w:pPr>
      <w:r>
        <w:t>Поставить точку останова в конце метода</w:t>
      </w:r>
      <w:r w:rsidRPr="002B0A5A">
        <w:t xml:space="preserve"> </w:t>
      </w:r>
      <w:r>
        <w:t>входа перед выводом сообщения.</w:t>
      </w:r>
    </w:p>
    <w:p w14:paraId="4AA62C9F" w14:textId="77777777" w:rsidR="00B66928" w:rsidRDefault="00B66928" w:rsidP="00B66928">
      <w:pPr>
        <w:pStyle w:val="2"/>
        <w:numPr>
          <w:ilvl w:val="2"/>
          <w:numId w:val="6"/>
        </w:numPr>
      </w:pPr>
      <w:r>
        <w:t>Запустить приложение в режиме отладки, ввести учетные данные и нажать кнопку «Войти»</w:t>
      </w:r>
    </w:p>
    <w:p w14:paraId="640AB4D7" w14:textId="77777777" w:rsidR="00B66928" w:rsidRDefault="00B66928" w:rsidP="00B66928">
      <w:pPr>
        <w:pStyle w:val="2"/>
        <w:numPr>
          <w:ilvl w:val="2"/>
          <w:numId w:val="6"/>
        </w:numPr>
      </w:pPr>
      <w:r>
        <w:t>После достижения точки останова во вкладке «Отладка» выбрать опцию «Сохранить дамп…» и выбрать место для сохранения.</w:t>
      </w:r>
    </w:p>
    <w:p w14:paraId="09C87739" w14:textId="77777777" w:rsidR="00B66928" w:rsidRDefault="00B66928" w:rsidP="00B66928">
      <w:pPr>
        <w:pStyle w:val="2"/>
        <w:numPr>
          <w:ilvl w:val="2"/>
          <w:numId w:val="6"/>
        </w:numPr>
      </w:pPr>
      <w:r>
        <w:t>Закрыть проект.</w:t>
      </w:r>
    </w:p>
    <w:p w14:paraId="6A927463" w14:textId="77777777" w:rsidR="00B66928" w:rsidRPr="00E071F5" w:rsidRDefault="00B66928" w:rsidP="00B66928">
      <w:pPr>
        <w:pStyle w:val="2"/>
        <w:numPr>
          <w:ilvl w:val="2"/>
          <w:numId w:val="6"/>
        </w:numPr>
      </w:pPr>
      <w:r>
        <w:t xml:space="preserve">Открыть </w:t>
      </w:r>
      <w:r>
        <w:rPr>
          <w:lang w:val="en-US"/>
        </w:rPr>
        <w:t>Visual</w:t>
      </w:r>
      <w:r w:rsidRPr="00E071F5">
        <w:t xml:space="preserve"> </w:t>
      </w:r>
      <w:r>
        <w:rPr>
          <w:lang w:val="en-US"/>
        </w:rPr>
        <w:t>Studio</w:t>
      </w:r>
      <w:r>
        <w:t>, нажать «Продолжить без кода»</w:t>
      </w:r>
    </w:p>
    <w:p w14:paraId="0F87DA07" w14:textId="77777777" w:rsidR="00B66928" w:rsidRDefault="00B66928" w:rsidP="00B66928">
      <w:pPr>
        <w:pStyle w:val="2"/>
        <w:numPr>
          <w:ilvl w:val="2"/>
          <w:numId w:val="6"/>
        </w:numPr>
      </w:pPr>
      <w:r>
        <w:t xml:space="preserve">Во вкладке «Отладка» выбрать опцию «Файл дампа отладки» и </w:t>
      </w:r>
      <w:r>
        <w:lastRenderedPageBreak/>
        <w:t>указать путь к сохраненному файлу</w:t>
      </w:r>
    </w:p>
    <w:p w14:paraId="69C3ECC6" w14:textId="77777777" w:rsidR="00B66928" w:rsidRDefault="00B66928" w:rsidP="00B66928">
      <w:pPr>
        <w:pStyle w:val="2"/>
        <w:numPr>
          <w:ilvl w:val="2"/>
          <w:numId w:val="6"/>
        </w:numPr>
      </w:pPr>
      <w:r>
        <w:t>Изучить содержимое окна дампа отладки</w:t>
      </w:r>
    </w:p>
    <w:p w14:paraId="1C5F448B" w14:textId="77777777" w:rsidR="00B66928" w:rsidRDefault="00B66928" w:rsidP="00B66928">
      <w:pPr>
        <w:pStyle w:val="2"/>
        <w:numPr>
          <w:ilvl w:val="2"/>
          <w:numId w:val="6"/>
        </w:numPr>
      </w:pPr>
      <w:r>
        <w:t>Запустить отладку в режиме «Смешанный код» из дампа.</w:t>
      </w:r>
    </w:p>
    <w:p w14:paraId="0DD54F75" w14:textId="77777777" w:rsidR="00B66928" w:rsidRDefault="00B66928" w:rsidP="00B66928">
      <w:pPr>
        <w:pStyle w:val="2"/>
        <w:numPr>
          <w:ilvl w:val="2"/>
          <w:numId w:val="6"/>
        </w:numPr>
      </w:pPr>
      <w:r>
        <w:t>Изучить сохраненные значения переменных из дампа отладки.</w:t>
      </w:r>
    </w:p>
    <w:p w14:paraId="4B55EF81" w14:textId="77777777" w:rsidR="00B66928" w:rsidRDefault="00B66928" w:rsidP="00B66928">
      <w:pPr>
        <w:pStyle w:val="2"/>
        <w:numPr>
          <w:ilvl w:val="2"/>
          <w:numId w:val="6"/>
        </w:numPr>
      </w:pPr>
      <w:r>
        <w:t>Переместить каталог проекта в другое расположение</w:t>
      </w:r>
    </w:p>
    <w:p w14:paraId="3AD203F3" w14:textId="77777777" w:rsidR="00B66928" w:rsidRPr="003E5AB1" w:rsidRDefault="00B66928" w:rsidP="00B66928">
      <w:pPr>
        <w:pStyle w:val="2"/>
        <w:numPr>
          <w:ilvl w:val="2"/>
          <w:numId w:val="6"/>
        </w:numPr>
      </w:pPr>
      <w:r>
        <w:t>Повторно открыть файл дампа отладки.</w:t>
      </w:r>
    </w:p>
    <w:p w14:paraId="25EE642F" w14:textId="77777777" w:rsidR="00B66928" w:rsidRDefault="00B66928" w:rsidP="00B66928">
      <w:pPr>
        <w:pStyle w:val="2"/>
        <w:ind w:left="1"/>
      </w:pPr>
      <w:r>
        <w:t>Работа с динамическим визуальным древом</w:t>
      </w:r>
    </w:p>
    <w:p w14:paraId="45862FEC" w14:textId="77777777" w:rsidR="00B66928" w:rsidRDefault="00B66928" w:rsidP="00B66928">
      <w:pPr>
        <w:pStyle w:val="2"/>
        <w:numPr>
          <w:ilvl w:val="2"/>
          <w:numId w:val="6"/>
        </w:numPr>
      </w:pPr>
      <w:r>
        <w:t>Запустить отладку приложения</w:t>
      </w:r>
    </w:p>
    <w:p w14:paraId="47E94A33" w14:textId="77777777" w:rsidR="00B66928" w:rsidRDefault="00B66928" w:rsidP="00B66928">
      <w:pPr>
        <w:pStyle w:val="2"/>
        <w:numPr>
          <w:ilvl w:val="2"/>
          <w:numId w:val="6"/>
        </w:numPr>
      </w:pPr>
      <w:r>
        <w:t>Во вкладке Отладка – Окна выбрать опцию Динамическое визуальное древо</w:t>
      </w:r>
    </w:p>
    <w:p w14:paraId="5BD05BB8" w14:textId="77777777" w:rsidR="00B66928" w:rsidRDefault="00B66928" w:rsidP="00B66928">
      <w:pPr>
        <w:pStyle w:val="2"/>
        <w:numPr>
          <w:ilvl w:val="2"/>
          <w:numId w:val="6"/>
        </w:numPr>
      </w:pPr>
      <w:r>
        <w:t>Изучить содержимое открывшегося окна</w:t>
      </w:r>
    </w:p>
    <w:p w14:paraId="635B8FD6" w14:textId="77777777" w:rsidR="00B66928" w:rsidRDefault="00B66928" w:rsidP="00B66928">
      <w:pPr>
        <w:pStyle w:val="2"/>
        <w:numPr>
          <w:ilvl w:val="2"/>
          <w:numId w:val="6"/>
        </w:numPr>
      </w:pPr>
      <w:r>
        <w:t>В динамическом древе выбрать подпись поля ввода. Изменить размер и цвет подписи во время выполнения приложения.</w:t>
      </w:r>
    </w:p>
    <w:p w14:paraId="4AA9F775" w14:textId="77777777" w:rsidR="00B66928" w:rsidRPr="00FE771E" w:rsidRDefault="00B66928" w:rsidP="00B66928">
      <w:pPr>
        <w:pStyle w:val="2"/>
        <w:numPr>
          <w:ilvl w:val="2"/>
          <w:numId w:val="6"/>
        </w:numPr>
      </w:pPr>
      <w:r>
        <w:t>Поменять различные свойства остальных элементов управления.</w:t>
      </w:r>
    </w:p>
    <w:p w14:paraId="758720DD" w14:textId="77777777" w:rsidR="00B66928" w:rsidRPr="004A1A84" w:rsidRDefault="00B66928" w:rsidP="00B66928">
      <w:pPr>
        <w:pStyle w:val="1"/>
      </w:pPr>
      <w:r w:rsidRPr="004A1A84">
        <w:t>Порядок выполнения работы</w:t>
      </w:r>
    </w:p>
    <w:p w14:paraId="5C04A490" w14:textId="77777777" w:rsidR="00B66928" w:rsidRDefault="00B66928" w:rsidP="00B66928">
      <w:pPr>
        <w:pStyle w:val="2"/>
      </w:pPr>
      <w:r w:rsidRPr="004A1A84">
        <w:t>П</w:t>
      </w:r>
      <w:r>
        <w:t>овторить теоретический материал п. 3.1</w:t>
      </w:r>
      <w:r w:rsidRPr="00D228E8">
        <w:t>;</w:t>
      </w:r>
    </w:p>
    <w:p w14:paraId="3929FFE8" w14:textId="77777777" w:rsidR="00B66928" w:rsidRDefault="00B66928" w:rsidP="00B66928">
      <w:pPr>
        <w:pStyle w:val="2"/>
      </w:pPr>
      <w:r>
        <w:t xml:space="preserve">Выполнить анализ и тестирование требований к ПО п. </w:t>
      </w:r>
      <w:proofErr w:type="gramStart"/>
      <w:r>
        <w:t>5.1</w:t>
      </w:r>
      <w:r w:rsidRPr="00597CB6">
        <w:t>-5.</w:t>
      </w:r>
      <w:r>
        <w:t>4</w:t>
      </w:r>
      <w:proofErr w:type="gramEnd"/>
      <w:r w:rsidRPr="00954E68">
        <w:t>;</w:t>
      </w:r>
    </w:p>
    <w:p w14:paraId="1B4B27B9" w14:textId="77777777" w:rsidR="00B66928" w:rsidRPr="008B4D7F" w:rsidRDefault="00B66928" w:rsidP="00B66928">
      <w:pPr>
        <w:pStyle w:val="2"/>
      </w:pPr>
      <w:r>
        <w:t>Ответить на контрольные вопросы п.</w:t>
      </w:r>
      <w:r w:rsidRPr="00397767">
        <w:t xml:space="preserve"> </w:t>
      </w:r>
      <w:r>
        <w:t>8;</w:t>
      </w:r>
    </w:p>
    <w:p w14:paraId="2D3F9FC7" w14:textId="77777777" w:rsidR="00B66928" w:rsidRPr="00AD5EB6" w:rsidRDefault="00B66928" w:rsidP="00B66928">
      <w:pPr>
        <w:pStyle w:val="2"/>
        <w:ind w:left="1"/>
      </w:pPr>
      <w:r>
        <w:t>Заполнить</w:t>
      </w:r>
      <w:r w:rsidRPr="00AD5EB6">
        <w:t xml:space="preserve"> отчет</w:t>
      </w:r>
      <w:r>
        <w:t xml:space="preserve"> п.</w:t>
      </w:r>
      <w:r>
        <w:rPr>
          <w:lang w:val="en-US"/>
        </w:rPr>
        <w:t xml:space="preserve"> </w:t>
      </w:r>
      <w:r>
        <w:t>7</w:t>
      </w:r>
      <w:r w:rsidRPr="00AD5EB6">
        <w:t>.</w:t>
      </w:r>
    </w:p>
    <w:p w14:paraId="7CE15847" w14:textId="77777777" w:rsidR="00B66928" w:rsidRPr="00AD5EB6" w:rsidRDefault="00B66928" w:rsidP="00B66928">
      <w:pPr>
        <w:pStyle w:val="1"/>
      </w:pPr>
      <w:r w:rsidRPr="00AD5EB6">
        <w:t>Содержание отчета</w:t>
      </w:r>
    </w:p>
    <w:p w14:paraId="6C048477" w14:textId="77777777" w:rsidR="00B66928" w:rsidRDefault="00B66928" w:rsidP="00B66928">
      <w:pPr>
        <w:pStyle w:val="2"/>
      </w:pPr>
      <w:r>
        <w:t>Титульный лист</w:t>
      </w:r>
      <w:r w:rsidRPr="00BA40B3">
        <w:t>;</w:t>
      </w:r>
    </w:p>
    <w:p w14:paraId="045ABFFF" w14:textId="77777777" w:rsidR="00B66928" w:rsidRPr="00391E32" w:rsidRDefault="00B66928" w:rsidP="00B66928">
      <w:pPr>
        <w:pStyle w:val="2"/>
      </w:pPr>
      <w:r>
        <w:t>Цель работы;</w:t>
      </w:r>
    </w:p>
    <w:p w14:paraId="2884495E" w14:textId="77777777" w:rsidR="00B66928" w:rsidRPr="00AD5EB6" w:rsidRDefault="00B66928" w:rsidP="00B66928">
      <w:pPr>
        <w:pStyle w:val="2"/>
      </w:pPr>
      <w:r w:rsidRPr="00AD5EB6">
        <w:t>Ответы на контрольные вопр</w:t>
      </w:r>
      <w:r>
        <w:t>осы п. 6.3</w:t>
      </w:r>
      <w:r w:rsidRPr="00BA40B3">
        <w:t>;</w:t>
      </w:r>
    </w:p>
    <w:p w14:paraId="75FF69AC" w14:textId="77777777" w:rsidR="00B66928" w:rsidRDefault="00B66928" w:rsidP="00B66928">
      <w:pPr>
        <w:pStyle w:val="2"/>
        <w:ind w:left="1"/>
      </w:pPr>
      <w:r w:rsidRPr="00AD5EB6">
        <w:t>Вывод по проделанной работе.</w:t>
      </w:r>
    </w:p>
    <w:p w14:paraId="6285D31C" w14:textId="77777777" w:rsidR="00B66928" w:rsidRPr="00A67A53" w:rsidRDefault="00B66928" w:rsidP="00B66928">
      <w:pPr>
        <w:pStyle w:val="1"/>
      </w:pPr>
      <w:r w:rsidRPr="00AD5EB6">
        <w:t>Контрольные вопросы</w:t>
      </w:r>
    </w:p>
    <w:p w14:paraId="4300BB1A" w14:textId="77777777" w:rsidR="00B66928" w:rsidRDefault="00B66928" w:rsidP="00B66928">
      <w:pPr>
        <w:pStyle w:val="2"/>
      </w:pPr>
      <w:r w:rsidRPr="00FE771E">
        <w:t>Как использовать точки останова и что они позволяют сделать?</w:t>
      </w:r>
    </w:p>
    <w:p w14:paraId="0E16BDCC" w14:textId="77777777" w:rsidR="00B66928" w:rsidRDefault="00B66928" w:rsidP="00B66928">
      <w:pPr>
        <w:pStyle w:val="2"/>
        <w:rPr>
          <w:lang w:val="en-US"/>
        </w:rPr>
      </w:pPr>
      <w:r w:rsidRPr="00FE771E">
        <w:t>В</w:t>
      </w:r>
      <w:r w:rsidRPr="00FE771E">
        <w:rPr>
          <w:lang w:val="en-US"/>
        </w:rPr>
        <w:t xml:space="preserve"> </w:t>
      </w:r>
      <w:r w:rsidRPr="00FE771E">
        <w:t>чем</w:t>
      </w:r>
      <w:r w:rsidRPr="00FE771E">
        <w:rPr>
          <w:lang w:val="en-US"/>
        </w:rPr>
        <w:t xml:space="preserve"> </w:t>
      </w:r>
      <w:r w:rsidRPr="00FE771E">
        <w:t>разница</w:t>
      </w:r>
      <w:r w:rsidRPr="00FE771E">
        <w:rPr>
          <w:lang w:val="en-US"/>
        </w:rPr>
        <w:t xml:space="preserve"> </w:t>
      </w:r>
      <w:r w:rsidRPr="00FE771E">
        <w:t>между</w:t>
      </w:r>
      <w:r w:rsidRPr="00FE771E">
        <w:rPr>
          <w:lang w:val="en-US"/>
        </w:rPr>
        <w:t xml:space="preserve"> "Step Over", "Step Into" </w:t>
      </w:r>
      <w:r w:rsidRPr="00FE771E">
        <w:t>и</w:t>
      </w:r>
      <w:r w:rsidRPr="00FE771E">
        <w:rPr>
          <w:lang w:val="en-US"/>
        </w:rPr>
        <w:t xml:space="preserve"> "Step Out"?</w:t>
      </w:r>
    </w:p>
    <w:p w14:paraId="197BFD6C" w14:textId="77777777" w:rsidR="00B66928" w:rsidRDefault="00B66928" w:rsidP="00B66928">
      <w:pPr>
        <w:pStyle w:val="2"/>
      </w:pPr>
      <w:r w:rsidRPr="00FE771E">
        <w:t xml:space="preserve">Как используется окно "Call </w:t>
      </w:r>
      <w:proofErr w:type="spellStart"/>
      <w:r w:rsidRPr="00FE771E">
        <w:t>Stack</w:t>
      </w:r>
      <w:proofErr w:type="spellEnd"/>
      <w:r w:rsidRPr="00FE771E">
        <w:t>" для анализа вызовов функций?</w:t>
      </w:r>
    </w:p>
    <w:p w14:paraId="44B5E88F" w14:textId="77777777" w:rsidR="00B66928" w:rsidRDefault="00B66928" w:rsidP="00B66928">
      <w:pPr>
        <w:pStyle w:val="2"/>
      </w:pPr>
      <w:r w:rsidRPr="00FE771E">
        <w:t>Для чего нуж</w:t>
      </w:r>
      <w:r>
        <w:t>ны дампы отладки</w:t>
      </w:r>
      <w:r w:rsidRPr="00FE771E">
        <w:t>?</w:t>
      </w:r>
    </w:p>
    <w:p w14:paraId="53165C34" w14:textId="77777777" w:rsidR="00EE187F" w:rsidRDefault="00EE187F"/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59664191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28"/>
    <w:rsid w:val="00055311"/>
    <w:rsid w:val="00070FAF"/>
    <w:rsid w:val="0018259A"/>
    <w:rsid w:val="001974B9"/>
    <w:rsid w:val="001E32F3"/>
    <w:rsid w:val="00261B0A"/>
    <w:rsid w:val="00271E47"/>
    <w:rsid w:val="003E2CFB"/>
    <w:rsid w:val="004A368A"/>
    <w:rsid w:val="00693BA2"/>
    <w:rsid w:val="006E2B52"/>
    <w:rsid w:val="00814C20"/>
    <w:rsid w:val="008823E4"/>
    <w:rsid w:val="00925158"/>
    <w:rsid w:val="00A7632F"/>
    <w:rsid w:val="00B66928"/>
    <w:rsid w:val="00CF0E87"/>
    <w:rsid w:val="00D66C75"/>
    <w:rsid w:val="00E01507"/>
    <w:rsid w:val="00E30281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008EF5"/>
  <w15:chartTrackingRefBased/>
  <w15:docId w15:val="{34E10B03-A916-47D3-A85E-B6CC1DFF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B6692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visualstudio/debugger/?view=vs-2022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</TotalTime>
  <Pages>2</Pages>
  <Words>421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2025-09-09T16:17:00Z</dcterms:created>
  <dcterms:modified xsi:type="dcterms:W3CDTF">2025-09-09T16:18:00Z</dcterms:modified>
</cp:coreProperties>
</file>