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A012B" w14:textId="77777777" w:rsidR="00DB402D" w:rsidRDefault="00DB402D" w:rsidP="00DB402D">
      <w:pPr>
        <w:pStyle w:val="10"/>
      </w:pPr>
      <w:bookmarkStart w:id="0" w:name="_Toc198937027"/>
      <w:r>
        <w:t>Лабораторная работа №3</w:t>
      </w:r>
      <w:r>
        <w:br/>
      </w:r>
      <w:r w:rsidRPr="00EC24B8">
        <w:t>Изучение процесса разработки тест-плана</w:t>
      </w:r>
      <w:bookmarkEnd w:id="0"/>
    </w:p>
    <w:p w14:paraId="12EB8D90" w14:textId="77777777" w:rsidR="00DB402D" w:rsidRDefault="00DB402D" w:rsidP="00DB402D">
      <w:pPr>
        <w:pStyle w:val="1"/>
        <w:numPr>
          <w:ilvl w:val="0"/>
          <w:numId w:val="8"/>
        </w:numPr>
      </w:pPr>
      <w:r>
        <w:t>Цель работы</w:t>
      </w:r>
    </w:p>
    <w:p w14:paraId="71A296F7" w14:textId="77777777" w:rsidR="00DB402D" w:rsidRDefault="00DB402D" w:rsidP="00DB402D">
      <w:pPr>
        <w:pStyle w:val="2"/>
        <w:tabs>
          <w:tab w:val="clear" w:pos="360"/>
        </w:tabs>
      </w:pPr>
      <w:r>
        <w:t>Изучить принципы разработки тест-плана</w:t>
      </w:r>
    </w:p>
    <w:p w14:paraId="058670C7" w14:textId="77777777" w:rsidR="00DB402D" w:rsidRDefault="00DB402D" w:rsidP="00DB402D">
      <w:pPr>
        <w:pStyle w:val="1"/>
        <w:numPr>
          <w:ilvl w:val="0"/>
          <w:numId w:val="1"/>
        </w:numPr>
      </w:pPr>
      <w:r>
        <w:t>Литература</w:t>
      </w:r>
    </w:p>
    <w:p w14:paraId="11A13D44" w14:textId="77777777" w:rsidR="00DB402D" w:rsidRPr="00AD6610" w:rsidRDefault="00DB402D" w:rsidP="00DB402D">
      <w:pPr>
        <w:pStyle w:val="2"/>
        <w:tabs>
          <w:tab w:val="clear" w:pos="360"/>
        </w:tabs>
        <w:rPr>
          <w:bCs w:val="0"/>
          <w:lang w:eastAsia="ru-RU"/>
        </w:rPr>
      </w:pPr>
      <w:r w:rsidRPr="00AD6610">
        <w:rPr>
          <w:bCs w:val="0"/>
          <w:lang w:eastAsia="ru-RU"/>
        </w:rPr>
        <w:t xml:space="preserve">Игнатьев, А. В. Тестирование программного </w:t>
      </w:r>
      <w:proofErr w:type="gramStart"/>
      <w:r w:rsidRPr="00AD6610">
        <w:rPr>
          <w:bCs w:val="0"/>
          <w:lang w:eastAsia="ru-RU"/>
        </w:rPr>
        <w:t>обеспечения :</w:t>
      </w:r>
      <w:proofErr w:type="gramEnd"/>
      <w:r w:rsidRPr="00AD6610">
        <w:rPr>
          <w:bCs w:val="0"/>
          <w:lang w:eastAsia="ru-RU"/>
        </w:rPr>
        <w:t xml:space="preserve"> учебное пособие для вузов / А. В. Игнатьев. — 4-е изд., стер. — Санкт-</w:t>
      </w:r>
      <w:proofErr w:type="gramStart"/>
      <w:r w:rsidRPr="00AD6610">
        <w:rPr>
          <w:bCs w:val="0"/>
          <w:lang w:eastAsia="ru-RU"/>
        </w:rPr>
        <w:t>Петербург :</w:t>
      </w:r>
      <w:proofErr w:type="gramEnd"/>
      <w:r w:rsidRPr="00AD6610">
        <w:rPr>
          <w:bCs w:val="0"/>
          <w:lang w:eastAsia="ru-RU"/>
        </w:rPr>
        <w:t xml:space="preserve"> Лань, 2025. — 56 с. — ISBN 978-5-507-50858-7. — </w:t>
      </w:r>
      <w:proofErr w:type="gramStart"/>
      <w:r w:rsidRPr="00AD6610">
        <w:rPr>
          <w:bCs w:val="0"/>
          <w:lang w:eastAsia="ru-RU"/>
        </w:rPr>
        <w:t>Текст :</w:t>
      </w:r>
      <w:proofErr w:type="gramEnd"/>
      <w:r w:rsidRPr="00AD6610">
        <w:rPr>
          <w:bCs w:val="0"/>
          <w:lang w:eastAsia="ru-RU"/>
        </w:rPr>
        <w:t xml:space="preserve"> электронный // </w:t>
      </w:r>
      <w:proofErr w:type="gramStart"/>
      <w:r w:rsidRPr="00AD6610">
        <w:rPr>
          <w:bCs w:val="0"/>
          <w:lang w:eastAsia="ru-RU"/>
        </w:rPr>
        <w:t>Лань :</w:t>
      </w:r>
      <w:proofErr w:type="gramEnd"/>
      <w:r w:rsidRPr="00AD6610">
        <w:rPr>
          <w:bCs w:val="0"/>
          <w:lang w:eastAsia="ru-RU"/>
        </w:rPr>
        <w:t xml:space="preserve"> электронно-библиотечная система. — URL: </w:t>
      </w:r>
      <w:hyperlink r:id="rId5" w:history="1">
        <w:r w:rsidRPr="001559E7">
          <w:rPr>
            <w:rStyle w:val="af"/>
            <w:bCs w:val="0"/>
            <w:lang w:eastAsia="ru-RU"/>
          </w:rPr>
          <w:t>https://e.lanbook.com/boo</w:t>
        </w:r>
        <w:r w:rsidRPr="001559E7">
          <w:rPr>
            <w:rStyle w:val="af"/>
            <w:bCs w:val="0"/>
            <w:lang w:eastAsia="ru-RU"/>
          </w:rPr>
          <w:t>k</w:t>
        </w:r>
        <w:r w:rsidRPr="001559E7">
          <w:rPr>
            <w:rStyle w:val="af"/>
            <w:bCs w:val="0"/>
            <w:lang w:eastAsia="ru-RU"/>
          </w:rPr>
          <w:t>/481331</w:t>
        </w:r>
      </w:hyperlink>
      <w:r>
        <w:rPr>
          <w:bCs w:val="0"/>
          <w:lang w:eastAsia="ru-RU"/>
        </w:rPr>
        <w:t xml:space="preserve"> </w:t>
      </w:r>
      <w:r w:rsidRPr="00AD6610">
        <w:rPr>
          <w:bCs w:val="0"/>
          <w:lang w:eastAsia="ru-RU"/>
        </w:rPr>
        <w:t xml:space="preserve">— Режим доступа: для </w:t>
      </w:r>
      <w:proofErr w:type="spellStart"/>
      <w:r w:rsidRPr="00AD6610">
        <w:rPr>
          <w:bCs w:val="0"/>
          <w:lang w:eastAsia="ru-RU"/>
        </w:rPr>
        <w:t>авториз</w:t>
      </w:r>
      <w:proofErr w:type="spellEnd"/>
      <w:r w:rsidRPr="00AD6610">
        <w:rPr>
          <w:bCs w:val="0"/>
          <w:lang w:eastAsia="ru-RU"/>
        </w:rPr>
        <w:t>. пользователей.</w:t>
      </w:r>
    </w:p>
    <w:p w14:paraId="71B80B4E" w14:textId="77777777" w:rsidR="00DB402D" w:rsidRDefault="00DB402D" w:rsidP="00DB402D">
      <w:pPr>
        <w:pStyle w:val="1"/>
        <w:numPr>
          <w:ilvl w:val="0"/>
          <w:numId w:val="1"/>
        </w:numPr>
      </w:pPr>
      <w:r>
        <w:t>Подготовка к работе</w:t>
      </w:r>
    </w:p>
    <w:p w14:paraId="3C96929E" w14:textId="77777777" w:rsidR="00DB402D" w:rsidRDefault="00DB402D" w:rsidP="00DB402D">
      <w:pPr>
        <w:pStyle w:val="2"/>
        <w:numPr>
          <w:ilvl w:val="1"/>
          <w:numId w:val="1"/>
        </w:numPr>
      </w:pPr>
      <w:r>
        <w:t>Повторить теоретический материал (см. п.2).</w:t>
      </w:r>
    </w:p>
    <w:p w14:paraId="778384CC" w14:textId="77777777" w:rsidR="00DB402D" w:rsidRDefault="00DB402D" w:rsidP="00DB402D">
      <w:pPr>
        <w:pStyle w:val="2"/>
        <w:numPr>
          <w:ilvl w:val="1"/>
          <w:numId w:val="1"/>
        </w:numPr>
      </w:pPr>
      <w:r>
        <w:t>Изучить описание лабораторной работы.</w:t>
      </w:r>
    </w:p>
    <w:p w14:paraId="0B8A784E" w14:textId="77777777" w:rsidR="00DB402D" w:rsidRDefault="00DB402D" w:rsidP="00DB402D">
      <w:pPr>
        <w:pStyle w:val="1"/>
        <w:numPr>
          <w:ilvl w:val="0"/>
          <w:numId w:val="1"/>
        </w:numPr>
      </w:pPr>
      <w:r>
        <w:t>Основное оборудование</w:t>
      </w:r>
    </w:p>
    <w:p w14:paraId="5A35F4EB" w14:textId="77777777" w:rsidR="00DB402D" w:rsidRDefault="00DB402D" w:rsidP="00DB402D">
      <w:pPr>
        <w:pStyle w:val="2"/>
        <w:numPr>
          <w:ilvl w:val="1"/>
          <w:numId w:val="1"/>
        </w:numPr>
      </w:pPr>
      <w:r>
        <w:t>Персональный компьютер.</w:t>
      </w:r>
    </w:p>
    <w:p w14:paraId="6301B821" w14:textId="77777777" w:rsidR="00DB402D" w:rsidRDefault="00DB402D" w:rsidP="00DB402D">
      <w:pPr>
        <w:pStyle w:val="1"/>
        <w:numPr>
          <w:ilvl w:val="0"/>
          <w:numId w:val="1"/>
        </w:numPr>
      </w:pPr>
      <w:r>
        <w:t>Задание</w:t>
      </w:r>
    </w:p>
    <w:p w14:paraId="5401C53F" w14:textId="77777777" w:rsidR="00DB402D" w:rsidRPr="007C18D4" w:rsidRDefault="00DB402D" w:rsidP="00DB402D">
      <w:r w:rsidRPr="007C18D4">
        <w:t>В качестве программного продукта, для которого вы пишете тест-план выберите любой маркет-плейс или онлайн-магазин</w:t>
      </w:r>
      <w:r>
        <w:t>. Все недостающие данные, такие как спецификации и персонал, придумайте самостоятельно.</w:t>
      </w:r>
    </w:p>
    <w:p w14:paraId="62F8D402" w14:textId="77777777" w:rsidR="00DB402D" w:rsidRDefault="00DB402D" w:rsidP="00DB402D">
      <w:r>
        <w:t>Составить тест-план выбранного программного продукта:</w:t>
      </w:r>
    </w:p>
    <w:p w14:paraId="7EEA2D8F" w14:textId="77777777" w:rsidR="00DB402D" w:rsidRDefault="00DB402D" w:rsidP="00DB402D">
      <w:pPr>
        <w:pStyle w:val="2"/>
        <w:tabs>
          <w:tab w:val="clear" w:pos="360"/>
        </w:tabs>
      </w:pPr>
      <w:r>
        <w:t xml:space="preserve">Цель тестирования. </w:t>
      </w:r>
      <w:r w:rsidRPr="007C18D4">
        <w:t>Описать назначение тест-плана, дать общее описание тестируемого продукта</w:t>
      </w:r>
      <w:r>
        <w:t>, указать ссылки на связанные документы. Описать основные цели, которые преследует тестирование данного ПО</w:t>
      </w:r>
    </w:p>
    <w:p w14:paraId="78E2C92C" w14:textId="77777777" w:rsidR="00DB402D" w:rsidRDefault="00DB402D" w:rsidP="00DB402D">
      <w:pPr>
        <w:pStyle w:val="2"/>
        <w:tabs>
          <w:tab w:val="clear" w:pos="360"/>
        </w:tabs>
      </w:pPr>
      <w:r>
        <w:t>Объект тестирования. Описать список модулей, подсистем, функций подлежащих тестированию.</w:t>
      </w:r>
    </w:p>
    <w:p w14:paraId="2F4C9180" w14:textId="77777777" w:rsidR="00DB402D" w:rsidRDefault="00DB402D" w:rsidP="00DB402D">
      <w:pPr>
        <w:pStyle w:val="2"/>
        <w:tabs>
          <w:tab w:val="clear" w:pos="360"/>
        </w:tabs>
      </w:pPr>
      <w:r>
        <w:t>Объем тестирования. Описать функциональные и нефункциональные характеристики, которые будут тестироваться. Описать те части, которые тестироваться не будут и по какой причине.</w:t>
      </w:r>
    </w:p>
    <w:p w14:paraId="2776A05C" w14:textId="77777777" w:rsidR="00DB402D" w:rsidRDefault="00DB402D" w:rsidP="00DB402D">
      <w:pPr>
        <w:pStyle w:val="2"/>
        <w:tabs>
          <w:tab w:val="clear" w:pos="360"/>
        </w:tabs>
      </w:pPr>
      <w:r>
        <w:t>Стратегия и подходы тестирования. Описать процесс тестирования с точки зрения применяемых подходов, видов тестирования, технологий и инструментов.</w:t>
      </w:r>
    </w:p>
    <w:p w14:paraId="0CF2C07E" w14:textId="77777777" w:rsidR="00DB402D" w:rsidRDefault="00DB402D" w:rsidP="00DB402D">
      <w:pPr>
        <w:pStyle w:val="2"/>
        <w:tabs>
          <w:tab w:val="clear" w:pos="360"/>
        </w:tabs>
      </w:pPr>
      <w:r>
        <w:t>Критерии. Описать критерии начала и завершения тестирования, а также критерии приемки и возобновления тестирования.</w:t>
      </w:r>
    </w:p>
    <w:p w14:paraId="57CF57CC" w14:textId="77777777" w:rsidR="00DB402D" w:rsidRDefault="00DB402D" w:rsidP="00DB402D">
      <w:pPr>
        <w:pStyle w:val="2"/>
        <w:tabs>
          <w:tab w:val="clear" w:pos="360"/>
        </w:tabs>
      </w:pPr>
      <w:r>
        <w:t>Ресурсы. Перечислить все необходимые для реализации тестовой стратегии программные, аппаратные, человеческие, временные и финансовые ресурсы.</w:t>
      </w:r>
    </w:p>
    <w:p w14:paraId="48680586" w14:textId="77777777" w:rsidR="00DB402D" w:rsidRDefault="00DB402D" w:rsidP="00DB402D">
      <w:pPr>
        <w:pStyle w:val="2"/>
        <w:tabs>
          <w:tab w:val="clear" w:pos="360"/>
        </w:tabs>
      </w:pPr>
      <w:r>
        <w:t>Расписание. Составить календарь, в котором установить сроки выполнения тех или иных этапов тестирования</w:t>
      </w:r>
    </w:p>
    <w:p w14:paraId="59A8CC68" w14:textId="77777777" w:rsidR="00DB402D" w:rsidRDefault="00DB402D" w:rsidP="00DB402D">
      <w:pPr>
        <w:pStyle w:val="2"/>
        <w:tabs>
          <w:tab w:val="clear" w:pos="360"/>
        </w:tabs>
      </w:pPr>
      <w:r>
        <w:t>Роли и ответственность. Составить перечень необходимых специалистов и их области ответственности.</w:t>
      </w:r>
    </w:p>
    <w:p w14:paraId="3BB68CBF" w14:textId="77777777" w:rsidR="00DB402D" w:rsidRDefault="00DB402D" w:rsidP="00DB402D">
      <w:pPr>
        <w:pStyle w:val="2"/>
        <w:tabs>
          <w:tab w:val="clear" w:pos="360"/>
        </w:tabs>
      </w:pPr>
      <w:r>
        <w:lastRenderedPageBreak/>
        <w:t>Возможные риски. Определить список рисков, которые с высокой вероятностью могут возникнуть в процессе работы над проектом.</w:t>
      </w:r>
    </w:p>
    <w:p w14:paraId="6542427E" w14:textId="77777777" w:rsidR="00DB402D" w:rsidRPr="007C18D4" w:rsidRDefault="00DB402D" w:rsidP="00DB402D">
      <w:pPr>
        <w:pStyle w:val="2"/>
        <w:tabs>
          <w:tab w:val="clear" w:pos="360"/>
        </w:tabs>
      </w:pPr>
      <w:r>
        <w:t xml:space="preserve">Метрики. Указать список основных метрик, с помощью которых будет определяться эффективность и прогресс тестирования. </w:t>
      </w:r>
    </w:p>
    <w:p w14:paraId="39FDC413" w14:textId="77777777" w:rsidR="00DB402D" w:rsidRDefault="00DB402D" w:rsidP="00DB402D">
      <w:pPr>
        <w:pStyle w:val="1"/>
        <w:numPr>
          <w:ilvl w:val="0"/>
          <w:numId w:val="1"/>
        </w:numPr>
      </w:pPr>
      <w:r>
        <w:t>Порядок выполнения работы</w:t>
      </w:r>
    </w:p>
    <w:p w14:paraId="5757E0BF" w14:textId="77777777" w:rsidR="00DB402D" w:rsidRDefault="00DB402D" w:rsidP="00DB402D">
      <w:pPr>
        <w:pStyle w:val="2"/>
        <w:numPr>
          <w:ilvl w:val="1"/>
          <w:numId w:val="1"/>
        </w:numPr>
      </w:pPr>
      <w:r>
        <w:t>Повторить теоретический материал п. 3.1;</w:t>
      </w:r>
    </w:p>
    <w:p w14:paraId="6155E30A" w14:textId="77777777" w:rsidR="00DB402D" w:rsidRDefault="00DB402D" w:rsidP="00DB402D">
      <w:pPr>
        <w:pStyle w:val="2"/>
        <w:numPr>
          <w:ilvl w:val="1"/>
          <w:numId w:val="1"/>
        </w:numPr>
      </w:pPr>
      <w:r>
        <w:t xml:space="preserve">Составить тест-план п. </w:t>
      </w:r>
      <w:proofErr w:type="gramStart"/>
      <w:r>
        <w:t>5.1-5.10</w:t>
      </w:r>
      <w:proofErr w:type="gramEnd"/>
      <w:r>
        <w:t>;</w:t>
      </w:r>
    </w:p>
    <w:p w14:paraId="36F3E6CD" w14:textId="77777777" w:rsidR="00DB402D" w:rsidRDefault="00DB402D" w:rsidP="00DB402D">
      <w:pPr>
        <w:pStyle w:val="2"/>
        <w:numPr>
          <w:ilvl w:val="1"/>
          <w:numId w:val="1"/>
        </w:numPr>
      </w:pPr>
      <w:r>
        <w:t>Заполнить отчет п. 7.</w:t>
      </w:r>
    </w:p>
    <w:p w14:paraId="45EA1D17" w14:textId="77777777" w:rsidR="00DB402D" w:rsidRDefault="00DB402D" w:rsidP="00DB402D">
      <w:pPr>
        <w:pStyle w:val="1"/>
        <w:numPr>
          <w:ilvl w:val="0"/>
          <w:numId w:val="1"/>
        </w:numPr>
      </w:pPr>
      <w:r>
        <w:t>Содержание отчета</w:t>
      </w:r>
    </w:p>
    <w:p w14:paraId="416AD44C" w14:textId="77777777" w:rsidR="00DB402D" w:rsidRDefault="00DB402D" w:rsidP="00DB402D">
      <w:pPr>
        <w:pStyle w:val="2"/>
        <w:numPr>
          <w:ilvl w:val="1"/>
          <w:numId w:val="1"/>
        </w:numPr>
      </w:pPr>
      <w:r>
        <w:t>Титульный лист;</w:t>
      </w:r>
    </w:p>
    <w:p w14:paraId="3A5F3263" w14:textId="77777777" w:rsidR="00DB402D" w:rsidRDefault="00DB402D" w:rsidP="00DB402D">
      <w:pPr>
        <w:pStyle w:val="2"/>
        <w:numPr>
          <w:ilvl w:val="1"/>
          <w:numId w:val="1"/>
        </w:numPr>
      </w:pPr>
      <w:r>
        <w:t>Цель работы;</w:t>
      </w:r>
    </w:p>
    <w:p w14:paraId="711CE471" w14:textId="77777777" w:rsidR="00DB402D" w:rsidRDefault="00DB402D" w:rsidP="00DB402D">
      <w:pPr>
        <w:pStyle w:val="2"/>
        <w:numPr>
          <w:ilvl w:val="1"/>
          <w:numId w:val="1"/>
        </w:numPr>
      </w:pPr>
      <w:r>
        <w:t>Тест-план п.5.1-5.10;</w:t>
      </w:r>
    </w:p>
    <w:p w14:paraId="7C74B324" w14:textId="77777777" w:rsidR="00DB402D" w:rsidRDefault="00DB402D" w:rsidP="00DB402D">
      <w:pPr>
        <w:pStyle w:val="2"/>
        <w:numPr>
          <w:ilvl w:val="1"/>
          <w:numId w:val="1"/>
        </w:numPr>
      </w:pPr>
      <w:r>
        <w:t>Ответы на контрольные вопросы п. 6.2</w:t>
      </w:r>
    </w:p>
    <w:p w14:paraId="24096218" w14:textId="77777777" w:rsidR="00DB402D" w:rsidRDefault="00DB402D" w:rsidP="00DB402D">
      <w:pPr>
        <w:pStyle w:val="2"/>
        <w:numPr>
          <w:ilvl w:val="1"/>
          <w:numId w:val="1"/>
        </w:numPr>
      </w:pPr>
      <w:r>
        <w:t>Вывод по проделанной работе.</w:t>
      </w:r>
    </w:p>
    <w:p w14:paraId="1704E97F" w14:textId="77777777" w:rsidR="00DB402D" w:rsidRDefault="00DB402D" w:rsidP="00DB402D">
      <w:pPr>
        <w:pStyle w:val="1"/>
        <w:numPr>
          <w:ilvl w:val="0"/>
          <w:numId w:val="1"/>
        </w:numPr>
      </w:pPr>
      <w:r>
        <w:t>Контрольные вопросы</w:t>
      </w:r>
    </w:p>
    <w:p w14:paraId="327E5826" w14:textId="77777777" w:rsidR="00DB402D" w:rsidRDefault="00DB402D" w:rsidP="00DB402D">
      <w:pPr>
        <w:pStyle w:val="2"/>
        <w:numPr>
          <w:ilvl w:val="1"/>
          <w:numId w:val="1"/>
        </w:numPr>
      </w:pPr>
      <w:r>
        <w:t>Что такое тест-план?</w:t>
      </w:r>
    </w:p>
    <w:p w14:paraId="34086752" w14:textId="77777777" w:rsidR="00DB402D" w:rsidRDefault="00DB402D" w:rsidP="00DB402D">
      <w:pPr>
        <w:pStyle w:val="2"/>
        <w:numPr>
          <w:ilvl w:val="1"/>
          <w:numId w:val="1"/>
        </w:numPr>
      </w:pPr>
      <w:r>
        <w:t>Какие основные разделы есть у тест-плана?</w:t>
      </w:r>
    </w:p>
    <w:p w14:paraId="41709380" w14:textId="77777777" w:rsidR="00DB402D" w:rsidRDefault="00DB402D" w:rsidP="00DB402D">
      <w:pPr>
        <w:pStyle w:val="2"/>
        <w:numPr>
          <w:ilvl w:val="1"/>
          <w:numId w:val="1"/>
        </w:numPr>
      </w:pPr>
      <w:r>
        <w:t>Для чего составляется тест-план?</w:t>
      </w:r>
    </w:p>
    <w:p w14:paraId="65F829A9" w14:textId="26A8DE04" w:rsidR="00DB599A" w:rsidRPr="00DB402D" w:rsidRDefault="00DB599A" w:rsidP="00DB402D"/>
    <w:sectPr w:rsidR="00DB599A" w:rsidRPr="00DB4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10939367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42279351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9A"/>
    <w:rsid w:val="00055311"/>
    <w:rsid w:val="00070FAF"/>
    <w:rsid w:val="001558FE"/>
    <w:rsid w:val="0018259A"/>
    <w:rsid w:val="001974B9"/>
    <w:rsid w:val="001E32F3"/>
    <w:rsid w:val="00261B0A"/>
    <w:rsid w:val="00271E47"/>
    <w:rsid w:val="0028052D"/>
    <w:rsid w:val="002E323F"/>
    <w:rsid w:val="00300E61"/>
    <w:rsid w:val="003E2CFB"/>
    <w:rsid w:val="004A368A"/>
    <w:rsid w:val="004E4FA5"/>
    <w:rsid w:val="004F415F"/>
    <w:rsid w:val="00693BA2"/>
    <w:rsid w:val="006E2B52"/>
    <w:rsid w:val="006E744F"/>
    <w:rsid w:val="00814C20"/>
    <w:rsid w:val="008823E4"/>
    <w:rsid w:val="008E62F7"/>
    <w:rsid w:val="00925158"/>
    <w:rsid w:val="00A725FE"/>
    <w:rsid w:val="00A7632F"/>
    <w:rsid w:val="00A867D7"/>
    <w:rsid w:val="00A925B2"/>
    <w:rsid w:val="00C31CF4"/>
    <w:rsid w:val="00C55F81"/>
    <w:rsid w:val="00C97CE9"/>
    <w:rsid w:val="00CA1828"/>
    <w:rsid w:val="00CF0E87"/>
    <w:rsid w:val="00D66C75"/>
    <w:rsid w:val="00DB402D"/>
    <w:rsid w:val="00DB599A"/>
    <w:rsid w:val="00E01507"/>
    <w:rsid w:val="00E65989"/>
    <w:rsid w:val="00EE187F"/>
    <w:rsid w:val="00F5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9AC6D7"/>
  <w15:chartTrackingRefBased/>
  <w15:docId w15:val="{4F20E209-0867-4C3E-A537-A92FE899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B402D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tabs>
        <w:tab w:val="num" w:pos="360"/>
      </w:tabs>
      <w:spacing w:before="280"/>
      <w:ind w:firstLine="567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tabs>
        <w:tab w:val="num" w:pos="360"/>
      </w:tabs>
    </w:pPr>
  </w:style>
  <w:style w:type="character" w:customStyle="1" w:styleId="24">
    <w:name w:val="Основная нумерация 2 Знак"/>
    <w:basedOn w:val="a1"/>
    <w:link w:val="2"/>
    <w:rsid w:val="00E65989"/>
  </w:style>
  <w:style w:type="character" w:styleId="af">
    <w:name w:val="Hyperlink"/>
    <w:basedOn w:val="a1"/>
    <w:uiPriority w:val="99"/>
    <w:unhideWhenUsed/>
    <w:rsid w:val="00DB599A"/>
    <w:rPr>
      <w:color w:val="467886" w:themeColor="hyperlink"/>
      <w:u w:val="single"/>
    </w:rPr>
  </w:style>
  <w:style w:type="table" w:styleId="af0">
    <w:name w:val="Table Grid"/>
    <w:basedOn w:val="a2"/>
    <w:uiPriority w:val="39"/>
    <w:rsid w:val="00A7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1"/>
    <w:uiPriority w:val="99"/>
    <w:semiHidden/>
    <w:unhideWhenUsed/>
    <w:rsid w:val="00DB40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.lanbook.com/book/481331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</cp:revision>
  <dcterms:created xsi:type="dcterms:W3CDTF">2025-09-21T16:21:00Z</dcterms:created>
  <dcterms:modified xsi:type="dcterms:W3CDTF">2025-09-21T16:21:00Z</dcterms:modified>
</cp:coreProperties>
</file>